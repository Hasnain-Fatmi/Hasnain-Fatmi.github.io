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B5395" w14:textId="54314ADB" w:rsidR="005F1219" w:rsidRPr="006C32FA" w:rsidRDefault="00DD513C" w:rsidP="00095D51">
      <w:pPr>
        <w:pStyle w:val="Title"/>
        <w:spacing w:before="20"/>
        <w:jc w:val="center"/>
        <w:rPr>
          <w:rFonts w:ascii="Times New Roman" w:hAnsi="Times New Roman" w:cs="Times New Roman"/>
          <w:sz w:val="36"/>
          <w:szCs w:val="36"/>
        </w:rPr>
      </w:pPr>
      <w:r w:rsidRPr="006C32FA">
        <w:rPr>
          <w:rFonts w:ascii="Times New Roman" w:hAnsi="Times New Roman" w:cs="Times New Roman"/>
          <w:sz w:val="36"/>
          <w:szCs w:val="36"/>
        </w:rPr>
        <w:t>M</w:t>
      </w:r>
      <w:r w:rsidR="005F4F5C">
        <w:rPr>
          <w:rFonts w:ascii="Times New Roman" w:hAnsi="Times New Roman" w:cs="Times New Roman"/>
          <w:sz w:val="36"/>
          <w:szCs w:val="36"/>
        </w:rPr>
        <w:t>uhammad</w:t>
      </w:r>
      <w:r w:rsidRPr="006C32FA">
        <w:rPr>
          <w:rFonts w:ascii="Times New Roman" w:hAnsi="Times New Roman" w:cs="Times New Roman"/>
          <w:sz w:val="36"/>
          <w:szCs w:val="36"/>
        </w:rPr>
        <w:t xml:space="preserve"> Hasnain Fatmi</w:t>
      </w:r>
    </w:p>
    <w:p w14:paraId="43AAE9A4" w14:textId="5912659B" w:rsidR="00CA5333" w:rsidRPr="006C32FA" w:rsidRDefault="00ED45D3" w:rsidP="00B46E5D">
      <w:pPr>
        <w:jc w:val="center"/>
        <w:rPr>
          <w:rFonts w:ascii="Times New Roman" w:hAnsi="Times New Roman" w:cs="Times New Roman"/>
          <w:b/>
          <w:bCs/>
          <w:color w:val="0000FF"/>
          <w:u w:val="single"/>
        </w:rPr>
      </w:pPr>
      <w:r w:rsidRPr="006C32FA">
        <w:rPr>
          <w:rFonts w:ascii="Times New Roman" w:hAnsi="Times New Roman" w:cs="Times New Roman"/>
          <w:b/>
          <w:bCs/>
          <w:szCs w:val="20"/>
        </w:rPr>
        <w:t>+92</w:t>
      </w:r>
      <w:r w:rsidR="000D51B8" w:rsidRPr="006C32FA">
        <w:rPr>
          <w:rFonts w:ascii="Times New Roman" w:hAnsi="Times New Roman" w:cs="Times New Roman"/>
          <w:b/>
          <w:bCs/>
          <w:szCs w:val="20"/>
        </w:rPr>
        <w:t xml:space="preserve"> 3077178904</w:t>
      </w:r>
      <w:r w:rsidR="00F41BEE" w:rsidRPr="006C32FA">
        <w:rPr>
          <w:rFonts w:ascii="Times New Roman" w:hAnsi="Times New Roman" w:cs="Times New Roman"/>
          <w:b/>
          <w:bCs/>
          <w:szCs w:val="20"/>
        </w:rPr>
        <w:t xml:space="preserve"> | </w:t>
      </w:r>
      <w:r w:rsidR="000D51B8" w:rsidRPr="006C32FA">
        <w:rPr>
          <w:rFonts w:ascii="Times New Roman" w:hAnsi="Times New Roman" w:cs="Times New Roman"/>
          <w:b/>
          <w:bCs/>
          <w:szCs w:val="20"/>
        </w:rPr>
        <w:t>hasnainfatmi22</w:t>
      </w:r>
      <w:r w:rsidRPr="006C32FA">
        <w:rPr>
          <w:rFonts w:ascii="Times New Roman" w:hAnsi="Times New Roman" w:cs="Times New Roman"/>
          <w:b/>
          <w:bCs/>
          <w:szCs w:val="20"/>
        </w:rPr>
        <w:t>@gmail.com</w:t>
      </w:r>
      <w:r w:rsidR="00F41BEE" w:rsidRPr="006C32FA">
        <w:rPr>
          <w:rFonts w:ascii="Times New Roman" w:hAnsi="Times New Roman" w:cs="Times New Roman"/>
          <w:b/>
          <w:bCs/>
          <w:szCs w:val="20"/>
        </w:rPr>
        <w:t xml:space="preserve"> </w:t>
      </w:r>
      <w:r w:rsidR="00077FBE" w:rsidRPr="006C32FA">
        <w:rPr>
          <w:rFonts w:ascii="Times New Roman" w:hAnsi="Times New Roman" w:cs="Times New Roman"/>
          <w:b/>
          <w:bCs/>
          <w:szCs w:val="20"/>
        </w:rPr>
        <w:t xml:space="preserve">| </w:t>
      </w:r>
      <w:hyperlink r:id="rId11" w:history="1">
        <w:r w:rsidR="000D51B8" w:rsidRPr="006C32FA">
          <w:rPr>
            <w:rFonts w:ascii="Times New Roman" w:hAnsi="Times New Roman" w:cs="Times New Roman"/>
            <w:b/>
            <w:bCs/>
            <w:color w:val="0000FF"/>
            <w:u w:val="single"/>
          </w:rPr>
          <w:t>Hasnain</w:t>
        </w:r>
        <w:r w:rsidR="009D1A6B" w:rsidRPr="006C32FA">
          <w:rPr>
            <w:rFonts w:ascii="Times New Roman" w:hAnsi="Times New Roman" w:cs="Times New Roman"/>
            <w:b/>
            <w:bCs/>
            <w:color w:val="0000FF"/>
            <w:u w:val="single"/>
          </w:rPr>
          <w:t>-</w:t>
        </w:r>
        <w:r w:rsidR="000D51B8" w:rsidRPr="006C32FA">
          <w:rPr>
            <w:rFonts w:ascii="Times New Roman" w:hAnsi="Times New Roman" w:cs="Times New Roman"/>
            <w:b/>
            <w:bCs/>
            <w:color w:val="0000FF"/>
            <w:u w:val="single"/>
          </w:rPr>
          <w:t>Fatmi</w:t>
        </w:r>
        <w:r w:rsidR="00077FBE" w:rsidRPr="006C32FA">
          <w:rPr>
            <w:rFonts w:ascii="Times New Roman" w:hAnsi="Times New Roman" w:cs="Times New Roman"/>
            <w:b/>
            <w:bCs/>
            <w:color w:val="0000FF"/>
            <w:u w:val="single"/>
          </w:rPr>
          <w:t xml:space="preserve"> (github.com)</w:t>
        </w:r>
      </w:hyperlink>
      <w:r w:rsidR="00077FBE" w:rsidRPr="006C32FA">
        <w:rPr>
          <w:rFonts w:ascii="Times New Roman" w:hAnsi="Times New Roman" w:cs="Times New Roman"/>
          <w:b/>
          <w:bCs/>
        </w:rPr>
        <w:t xml:space="preserve"> | </w:t>
      </w:r>
      <w:hyperlink r:id="rId12" w:history="1">
        <w:r w:rsidR="00862E16">
          <w:rPr>
            <w:rStyle w:val="Hyperlink"/>
            <w:rFonts w:ascii="Times New Roman" w:hAnsi="Times New Roman" w:cs="Times New Roman"/>
            <w:b/>
            <w:bCs/>
          </w:rPr>
          <w:t>LinkedIn</w:t>
        </w:r>
        <w:r w:rsidR="00787EDE" w:rsidRPr="006C32FA">
          <w:rPr>
            <w:rStyle w:val="Hyperlink"/>
            <w:rFonts w:ascii="Times New Roman" w:hAnsi="Times New Roman" w:cs="Times New Roman"/>
            <w:b/>
            <w:bCs/>
          </w:rPr>
          <w:t xml:space="preserve"> (</w:t>
        </w:r>
        <w:r w:rsidR="000D51B8" w:rsidRPr="006C32FA">
          <w:rPr>
            <w:rStyle w:val="Hyperlink"/>
            <w:rFonts w:ascii="Times New Roman" w:hAnsi="Times New Roman" w:cs="Times New Roman"/>
            <w:b/>
            <w:bCs/>
          </w:rPr>
          <w:t>hasnain-fatmi</w:t>
        </w:r>
        <w:r w:rsidR="00787EDE" w:rsidRPr="006C32FA">
          <w:rPr>
            <w:rStyle w:val="Hyperlink"/>
            <w:rFonts w:ascii="Times New Roman" w:hAnsi="Times New Roman" w:cs="Times New Roman"/>
            <w:b/>
            <w:bCs/>
          </w:rPr>
          <w:t>)</w:t>
        </w:r>
      </w:hyperlink>
    </w:p>
    <w:p w14:paraId="65E57BAB" w14:textId="57067718" w:rsidR="00787EDE" w:rsidRPr="006C32FA" w:rsidRDefault="00787EDE" w:rsidP="00B46E5D">
      <w:pPr>
        <w:jc w:val="center"/>
        <w:rPr>
          <w:rFonts w:ascii="Times New Roman" w:hAnsi="Times New Roman" w:cs="Times New Roman"/>
          <w:b/>
          <w:bCs/>
        </w:rPr>
      </w:pPr>
    </w:p>
    <w:p w14:paraId="6DEED3D5" w14:textId="539B75DB" w:rsidR="00771F1E" w:rsidRPr="006C32FA" w:rsidRDefault="00087ABC" w:rsidP="00771F1E">
      <w:pPr>
        <w:jc w:val="center"/>
        <w:rPr>
          <w:rFonts w:ascii="Times New Roman" w:hAnsi="Times New Roman" w:cs="Times New Roman"/>
          <w:sz w:val="22"/>
          <w:szCs w:val="24"/>
        </w:rPr>
      </w:pPr>
      <w:r w:rsidRPr="006C32FA">
        <w:rPr>
          <w:rFonts w:ascii="Times New Roman" w:hAnsi="Times New Roman" w:cs="Times New Roman"/>
          <w:sz w:val="22"/>
          <w:szCs w:val="24"/>
        </w:rPr>
        <w:t>I'm a software developer with a focus on AI, full-stack development, and data analytics. My goal is to build practical and effective solutions that address real-world challenges.</w:t>
      </w:r>
    </w:p>
    <w:p w14:paraId="633EC357" w14:textId="77777777" w:rsidR="00F41BEE" w:rsidRPr="006C32FA" w:rsidRDefault="00000000" w:rsidP="00375493">
      <w:pPr>
        <w:pStyle w:val="Heading1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513793667"/>
          <w:placeholder>
            <w:docPart w:val="72235FD1687A446AB37A78EF4F2BB741"/>
          </w:placeholder>
          <w:temporary/>
          <w:showingPlcHdr/>
          <w15:appearance w15:val="hidden"/>
        </w:sdtPr>
        <w:sdtContent>
          <w:r w:rsidR="00F41BEE" w:rsidRPr="006C32FA">
            <w:rPr>
              <w:rFonts w:ascii="Times New Roman" w:hAnsi="Times New Roman" w:cs="Times New Roman"/>
            </w:rPr>
            <w:t>Education</w:t>
          </w:r>
        </w:sdtContent>
      </w:sdt>
    </w:p>
    <w:p w14:paraId="01116928" w14:textId="7EAEE23B" w:rsidR="00ED45D3" w:rsidRPr="006C32FA" w:rsidRDefault="00003455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5500D0C" wp14:editId="280A30B5">
                <wp:extent cx="6941820" cy="7620"/>
                <wp:effectExtent l="0" t="0" r="30480" b="3048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5408D3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CE4D6E3" w14:textId="313FADC9" w:rsidR="00ED45D3" w:rsidRPr="006C32FA" w:rsidRDefault="00ED45D3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6C32FA">
        <w:rPr>
          <w:rFonts w:ascii="Times New Roman" w:hAnsi="Times New Roman" w:cs="Times New Roman"/>
          <w:b/>
          <w:bCs/>
          <w:szCs w:val="20"/>
        </w:rPr>
        <w:t>FAST NATIONAL UNIVERSITY OF COMPUTER AND EMERGING SCIENCES</w:t>
      </w:r>
      <w:r w:rsidR="00F7227B" w:rsidRPr="006C32FA">
        <w:rPr>
          <w:rFonts w:ascii="Times New Roman" w:hAnsi="Times New Roman" w:cs="Times New Roman"/>
          <w:b/>
          <w:bCs/>
          <w:szCs w:val="20"/>
        </w:rPr>
        <w:t xml:space="preserve"> </w:t>
      </w:r>
      <w:r w:rsidR="002C3CEE" w:rsidRPr="006C32FA">
        <w:rPr>
          <w:rFonts w:ascii="Times New Roman" w:hAnsi="Times New Roman" w:cs="Times New Roman"/>
          <w:b/>
          <w:bCs/>
          <w:szCs w:val="20"/>
        </w:rPr>
        <w:t xml:space="preserve">                                  </w:t>
      </w:r>
      <w:r w:rsidR="005F1219" w:rsidRPr="006C32FA">
        <w:rPr>
          <w:rFonts w:ascii="Times New Roman" w:hAnsi="Times New Roman" w:cs="Times New Roman"/>
          <w:b/>
          <w:bCs/>
          <w:szCs w:val="20"/>
        </w:rPr>
        <w:t>Lahore, Pakistan</w:t>
      </w:r>
      <w:r w:rsidR="002C3CEE" w:rsidRPr="006C32FA">
        <w:rPr>
          <w:rFonts w:ascii="Times New Roman" w:hAnsi="Times New Roman" w:cs="Times New Roman"/>
          <w:b/>
          <w:bCs/>
          <w:szCs w:val="20"/>
        </w:rPr>
        <w:t xml:space="preserve">        </w:t>
      </w:r>
    </w:p>
    <w:p w14:paraId="2E2C0F28" w14:textId="6E19FA6A" w:rsidR="00B46E5D" w:rsidRPr="006C32FA" w:rsidRDefault="00ED45D3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6C32FA">
        <w:rPr>
          <w:rFonts w:ascii="Times New Roman" w:hAnsi="Times New Roman" w:cs="Times New Roman"/>
          <w:szCs w:val="20"/>
        </w:rPr>
        <w:t>Bachelor of Science, Computer Science</w:t>
      </w:r>
      <w:r w:rsidR="005F1219" w:rsidRPr="006C32FA">
        <w:rPr>
          <w:rFonts w:ascii="Times New Roman" w:hAnsi="Times New Roman" w:cs="Times New Roman"/>
          <w:szCs w:val="20"/>
        </w:rPr>
        <w:t xml:space="preserve">                                                                                                         </w:t>
      </w:r>
      <w:r w:rsidR="00787EDE" w:rsidRPr="006C32FA">
        <w:rPr>
          <w:rFonts w:ascii="Times New Roman" w:hAnsi="Times New Roman" w:cs="Times New Roman"/>
          <w:szCs w:val="20"/>
        </w:rPr>
        <w:t xml:space="preserve"> </w:t>
      </w:r>
      <w:r w:rsidR="005F1219" w:rsidRPr="006C32FA">
        <w:rPr>
          <w:rFonts w:ascii="Times New Roman" w:hAnsi="Times New Roman" w:cs="Times New Roman"/>
          <w:b/>
          <w:bCs/>
          <w:szCs w:val="20"/>
        </w:rPr>
        <w:t>(Sep 2021 – June 2025)</w:t>
      </w:r>
    </w:p>
    <w:p w14:paraId="42E402A8" w14:textId="77777777" w:rsidR="00787EDE" w:rsidRPr="006C32FA" w:rsidRDefault="00787EDE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</w:p>
    <w:p w14:paraId="41781643" w14:textId="77777777" w:rsidR="00EE4BE9" w:rsidRPr="006C32FA" w:rsidRDefault="00EE4BE9" w:rsidP="00375493">
      <w:pPr>
        <w:pStyle w:val="Heading1"/>
        <w:spacing w:before="0"/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</w:rPr>
        <w:t>Experience:</w:t>
      </w:r>
    </w:p>
    <w:p w14:paraId="36FAE746" w14:textId="592A0F4A" w:rsidR="00EE4BE9" w:rsidRPr="006C32FA" w:rsidRDefault="00EE4BE9" w:rsidP="00375493">
      <w:pPr>
        <w:pStyle w:val="Heading1"/>
        <w:spacing w:before="0" w:after="0"/>
        <w:jc w:val="both"/>
        <w:rPr>
          <w:rFonts w:ascii="Times New Roman" w:hAnsi="Times New Roman" w:cs="Times New Roman"/>
          <w:bCs/>
          <w:sz w:val="20"/>
          <w:szCs w:val="16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AD2398F" wp14:editId="5DF6E449">
                <wp:extent cx="6927850" cy="32385"/>
                <wp:effectExtent l="0" t="0" r="25400" b="24765"/>
                <wp:docPr id="151814594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850" cy="323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F34878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5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" strokecolor="black [3213]" strokeweight="1pt">
                <v:stroke joinstyle="miter"/>
                <w10:anchorlock/>
              </v:line>
            </w:pict>
          </mc:Fallback>
        </mc:AlternateContent>
      </w:r>
      <w:r w:rsidRPr="006C32FA">
        <w:rPr>
          <w:rFonts w:ascii="Times New Roman" w:hAnsi="Times New Roman" w:cs="Times New Roman"/>
        </w:rPr>
        <w:br/>
      </w:r>
      <w:r w:rsidRPr="006C32FA">
        <w:rPr>
          <w:rFonts w:ascii="Times New Roman" w:hAnsi="Times New Roman" w:cs="Times New Roman"/>
          <w:sz w:val="20"/>
          <w:szCs w:val="24"/>
        </w:rPr>
        <w:t xml:space="preserve">SOFTWARE DEVELOPMENT INTERN </w:t>
      </w:r>
      <w:r w:rsidR="00EA1DAF" w:rsidRPr="006C32FA">
        <w:rPr>
          <w:rFonts w:ascii="Times New Roman" w:hAnsi="Times New Roman" w:cs="Times New Roman"/>
          <w:sz w:val="20"/>
          <w:szCs w:val="24"/>
        </w:rPr>
        <w:tab/>
      </w:r>
      <w:r w:rsidR="00EA1DAF" w:rsidRPr="006C32FA">
        <w:rPr>
          <w:rFonts w:ascii="Times New Roman" w:hAnsi="Times New Roman" w:cs="Times New Roman"/>
          <w:sz w:val="20"/>
          <w:szCs w:val="24"/>
        </w:rPr>
        <w:tab/>
      </w:r>
      <w:r w:rsidRPr="006C32FA">
        <w:rPr>
          <w:rFonts w:ascii="Times New Roman" w:hAnsi="Times New Roman" w:cs="Times New Roman"/>
          <w:bCs/>
          <w:szCs w:val="20"/>
        </w:rPr>
        <w:t xml:space="preserve">                              </w:t>
      </w:r>
      <w:r w:rsidRPr="006C32FA">
        <w:rPr>
          <w:rFonts w:ascii="Times New Roman" w:hAnsi="Times New Roman" w:cs="Times New Roman"/>
          <w:bCs/>
          <w:szCs w:val="20"/>
        </w:rPr>
        <w:tab/>
      </w:r>
      <w:r w:rsidRPr="006C32FA">
        <w:rPr>
          <w:rFonts w:ascii="Times New Roman" w:hAnsi="Times New Roman" w:cs="Times New Roman"/>
          <w:bCs/>
          <w:szCs w:val="20"/>
        </w:rPr>
        <w:tab/>
      </w:r>
      <w:r w:rsidRPr="006C32FA">
        <w:rPr>
          <w:rFonts w:ascii="Times New Roman" w:hAnsi="Times New Roman" w:cs="Times New Roman"/>
          <w:bCs/>
          <w:szCs w:val="20"/>
        </w:rPr>
        <w:tab/>
        <w:t xml:space="preserve">         </w:t>
      </w:r>
      <w:r w:rsidR="006B14C8" w:rsidRPr="006C32FA">
        <w:rPr>
          <w:rFonts w:ascii="Times New Roman" w:hAnsi="Times New Roman" w:cs="Times New Roman"/>
          <w:bCs/>
          <w:szCs w:val="20"/>
        </w:rPr>
        <w:t xml:space="preserve">              </w:t>
      </w:r>
      <w:r w:rsidRPr="006C32FA">
        <w:rPr>
          <w:rFonts w:ascii="Times New Roman" w:hAnsi="Times New Roman" w:cs="Times New Roman"/>
          <w:bCs/>
          <w:sz w:val="20"/>
          <w:szCs w:val="16"/>
        </w:rPr>
        <w:t>Lahore, Pakistan</w:t>
      </w:r>
    </w:p>
    <w:p w14:paraId="52874796" w14:textId="6C419F05" w:rsidR="00EE4BE9" w:rsidRPr="006C32FA" w:rsidRDefault="00EA1DAF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  <w:r w:rsidRPr="006C32FA">
        <w:rPr>
          <w:rFonts w:ascii="Times New Roman" w:hAnsi="Times New Roman" w:cs="Times New Roman"/>
          <w:sz w:val="22"/>
          <w:szCs w:val="24"/>
        </w:rPr>
        <w:t>Techlogix Pakistan (Pvt.)</w:t>
      </w:r>
      <w:r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</w:t>
      </w:r>
      <w:r w:rsidR="00C33B3F"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                         </w:t>
      </w:r>
      <w:r w:rsidRPr="006C32FA">
        <w:rPr>
          <w:rFonts w:ascii="Times New Roman" w:hAnsi="Times New Roman" w:cs="Times New Roman"/>
          <w:b/>
          <w:bCs/>
          <w:sz w:val="22"/>
          <w:szCs w:val="20"/>
        </w:rPr>
        <w:t xml:space="preserve">                                                                                         </w:t>
      </w:r>
      <w:r w:rsidR="00EE4BE9" w:rsidRPr="006C32FA">
        <w:rPr>
          <w:rFonts w:ascii="Times New Roman" w:hAnsi="Times New Roman" w:cs="Times New Roman"/>
          <w:b/>
          <w:bCs/>
          <w:szCs w:val="20"/>
        </w:rPr>
        <w:t xml:space="preserve">(Jul 2024 – </w:t>
      </w:r>
      <w:r w:rsidR="004251B8">
        <w:rPr>
          <w:rFonts w:ascii="Times New Roman" w:hAnsi="Times New Roman" w:cs="Times New Roman"/>
          <w:b/>
          <w:bCs/>
          <w:szCs w:val="20"/>
        </w:rPr>
        <w:t>Aug</w:t>
      </w:r>
      <w:r w:rsidR="00EE4BE9" w:rsidRPr="006C32FA">
        <w:rPr>
          <w:rFonts w:ascii="Times New Roman" w:hAnsi="Times New Roman" w:cs="Times New Roman"/>
          <w:b/>
          <w:bCs/>
          <w:szCs w:val="20"/>
        </w:rPr>
        <w:t xml:space="preserve"> 2024)</w:t>
      </w:r>
    </w:p>
    <w:p w14:paraId="607CB34F" w14:textId="77777777" w:rsidR="00D34C98" w:rsidRPr="006C32FA" w:rsidRDefault="00D34C98" w:rsidP="00375493">
      <w:pPr>
        <w:spacing w:after="0"/>
        <w:jc w:val="both"/>
        <w:rPr>
          <w:rFonts w:ascii="Times New Roman" w:hAnsi="Times New Roman" w:cs="Times New Roman"/>
          <w:b/>
          <w:bCs/>
          <w:szCs w:val="20"/>
        </w:rPr>
      </w:pPr>
    </w:p>
    <w:p w14:paraId="591A902B" w14:textId="77777777" w:rsidR="00EC52B7" w:rsidRPr="006C32FA" w:rsidRDefault="00EC52B7" w:rsidP="00375493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  <w:szCs w:val="20"/>
        </w:rPr>
      </w:pPr>
      <w:r w:rsidRPr="006C32FA">
        <w:rPr>
          <w:rFonts w:ascii="Times New Roman" w:hAnsi="Times New Roman" w:cs="Times New Roman"/>
          <w:sz w:val="22"/>
          <w:szCs w:val="20"/>
        </w:rPr>
        <w:t>Developed backend features using .NET Core for the TMXSD project.</w:t>
      </w:r>
    </w:p>
    <w:p w14:paraId="7263DAFA" w14:textId="77777777" w:rsidR="00EC52B7" w:rsidRPr="006C32FA" w:rsidRDefault="00EC52B7" w:rsidP="00375493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  <w:szCs w:val="20"/>
        </w:rPr>
      </w:pPr>
      <w:r w:rsidRPr="006C32FA">
        <w:rPr>
          <w:rFonts w:ascii="Times New Roman" w:hAnsi="Times New Roman" w:cs="Times New Roman"/>
          <w:sz w:val="22"/>
          <w:szCs w:val="20"/>
        </w:rPr>
        <w:t>Built and refined frontend interfaces with AngularJS.</w:t>
      </w:r>
    </w:p>
    <w:p w14:paraId="46B5A497" w14:textId="02E46D5C" w:rsidR="00EE4BE9" w:rsidRPr="006C32FA" w:rsidRDefault="00EC52B7" w:rsidP="00375493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2"/>
        </w:rPr>
      </w:pPr>
      <w:r w:rsidRPr="006C32FA">
        <w:rPr>
          <w:rFonts w:ascii="Times New Roman" w:hAnsi="Times New Roman" w:cs="Times New Roman"/>
          <w:sz w:val="22"/>
          <w:szCs w:val="20"/>
        </w:rPr>
        <w:t xml:space="preserve">Worked with a team to meet project milestones on a live </w:t>
      </w:r>
      <w:r w:rsidR="00375493">
        <w:rPr>
          <w:rFonts w:ascii="Times New Roman" w:hAnsi="Times New Roman" w:cs="Times New Roman"/>
          <w:sz w:val="22"/>
          <w:szCs w:val="20"/>
        </w:rPr>
        <w:t>project</w:t>
      </w:r>
      <w:r w:rsidRPr="006C32FA">
        <w:rPr>
          <w:rFonts w:ascii="Times New Roman" w:hAnsi="Times New Roman" w:cs="Times New Roman"/>
          <w:sz w:val="22"/>
          <w:szCs w:val="20"/>
        </w:rPr>
        <w:t>.</w:t>
      </w:r>
    </w:p>
    <w:p w14:paraId="0024FA6F" w14:textId="516ADCCB" w:rsidR="005F1219" w:rsidRPr="006C32FA" w:rsidRDefault="005F1219" w:rsidP="00375493">
      <w:pPr>
        <w:pStyle w:val="Heading1"/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</w:rPr>
        <w:t>Technical Skills</w:t>
      </w:r>
    </w:p>
    <w:p w14:paraId="25A83417" w14:textId="77777777" w:rsidR="005F1219" w:rsidRPr="006C32FA" w:rsidRDefault="005F1219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C585D74" wp14:editId="5505FB50">
                <wp:extent cx="6949440" cy="38100"/>
                <wp:effectExtent l="0" t="0" r="22860" b="1905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C3337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7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D8924C4" w14:textId="2010C3DD" w:rsidR="00FB5509" w:rsidRPr="00B735E7" w:rsidRDefault="00EA7FCA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Cs w:val="20"/>
        </w:rPr>
      </w:pPr>
      <w:r w:rsidRPr="00FD2743">
        <w:rPr>
          <w:rFonts w:ascii="Times New Roman" w:hAnsi="Times New Roman" w:cs="Times New Roman"/>
          <w:b/>
          <w:bCs/>
          <w:szCs w:val="20"/>
        </w:rPr>
        <w:t xml:space="preserve">Programming </w:t>
      </w:r>
      <w:r w:rsidR="000D51B8" w:rsidRPr="00FD2743">
        <w:rPr>
          <w:rFonts w:ascii="Times New Roman" w:hAnsi="Times New Roman" w:cs="Times New Roman"/>
          <w:b/>
          <w:bCs/>
          <w:szCs w:val="20"/>
        </w:rPr>
        <w:t>Languages</w:t>
      </w:r>
      <w:r w:rsidR="00B735E7">
        <w:rPr>
          <w:rFonts w:ascii="Times New Roman" w:hAnsi="Times New Roman" w:cs="Times New Roman"/>
          <w:b/>
          <w:bCs/>
          <w:szCs w:val="20"/>
        </w:rPr>
        <w:t xml:space="preserve">:     </w:t>
      </w:r>
      <w:r w:rsidR="005F1219" w:rsidRPr="00FD2743">
        <w:rPr>
          <w:rFonts w:ascii="Times New Roman" w:hAnsi="Times New Roman" w:cs="Times New Roman"/>
          <w:szCs w:val="20"/>
        </w:rPr>
        <w:t>C++, C</w:t>
      </w:r>
      <w:r w:rsidR="00EC52B7" w:rsidRPr="00FD2743">
        <w:rPr>
          <w:rFonts w:ascii="Times New Roman" w:hAnsi="Times New Roman" w:cs="Times New Roman"/>
          <w:szCs w:val="20"/>
        </w:rPr>
        <w:t>#</w:t>
      </w:r>
      <w:r w:rsidR="005F1219" w:rsidRPr="00FD2743">
        <w:rPr>
          <w:rFonts w:ascii="Times New Roman" w:hAnsi="Times New Roman" w:cs="Times New Roman"/>
          <w:szCs w:val="20"/>
        </w:rPr>
        <w:t>, Python</w:t>
      </w:r>
    </w:p>
    <w:p w14:paraId="25F8359D" w14:textId="71BCF6F1" w:rsidR="00B46E5D" w:rsidRPr="00FD2743" w:rsidRDefault="00FB5509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Cs w:val="20"/>
        </w:rPr>
      </w:pPr>
      <w:r w:rsidRPr="00FD2743">
        <w:rPr>
          <w:rFonts w:ascii="Times New Roman" w:hAnsi="Times New Roman" w:cs="Times New Roman"/>
          <w:b/>
          <w:bCs/>
          <w:szCs w:val="20"/>
        </w:rPr>
        <w:t>Web Development</w:t>
      </w:r>
      <w:r w:rsidR="00B735E7">
        <w:rPr>
          <w:rFonts w:ascii="Times New Roman" w:hAnsi="Times New Roman" w:cs="Times New Roman"/>
          <w:b/>
          <w:bCs/>
          <w:szCs w:val="20"/>
        </w:rPr>
        <w:t xml:space="preserve">:                 </w:t>
      </w:r>
      <w:r w:rsidRPr="00FD2743">
        <w:rPr>
          <w:rFonts w:ascii="Times New Roman" w:hAnsi="Times New Roman" w:cs="Times New Roman"/>
          <w:szCs w:val="20"/>
        </w:rPr>
        <w:t>ReactJs, AngularJs, Django REST Framework (DRF), .NET Core</w:t>
      </w:r>
    </w:p>
    <w:p w14:paraId="12AE9432" w14:textId="40EED2C1" w:rsidR="00FB5509" w:rsidRPr="00FD2743" w:rsidRDefault="00FB5509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Cs w:val="20"/>
        </w:rPr>
      </w:pPr>
      <w:r w:rsidRPr="00FD2743">
        <w:rPr>
          <w:rFonts w:ascii="Times New Roman" w:hAnsi="Times New Roman" w:cs="Times New Roman"/>
          <w:b/>
          <w:bCs/>
          <w:szCs w:val="20"/>
        </w:rPr>
        <w:t>Data Science/AI:</w:t>
      </w:r>
      <w:r w:rsidR="00B735E7">
        <w:rPr>
          <w:rFonts w:ascii="Times New Roman" w:hAnsi="Times New Roman" w:cs="Times New Roman"/>
          <w:b/>
          <w:bCs/>
          <w:szCs w:val="20"/>
        </w:rPr>
        <w:t xml:space="preserve">                     </w:t>
      </w:r>
      <w:r w:rsidRPr="00FD2743">
        <w:rPr>
          <w:rFonts w:ascii="Times New Roman" w:hAnsi="Times New Roman" w:cs="Times New Roman"/>
          <w:szCs w:val="20"/>
        </w:rPr>
        <w:t>Sentence-BERT</w:t>
      </w:r>
      <w:r w:rsidR="00941F53" w:rsidRPr="00FD2743">
        <w:rPr>
          <w:rFonts w:ascii="Times New Roman" w:hAnsi="Times New Roman" w:cs="Times New Roman"/>
          <w:szCs w:val="20"/>
        </w:rPr>
        <w:t>, RAG</w:t>
      </w:r>
    </w:p>
    <w:p w14:paraId="43B66547" w14:textId="6F1EEA7C" w:rsidR="00330D66" w:rsidRPr="00FD2743" w:rsidRDefault="00330D66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Fonts w:ascii="Times New Roman" w:hAnsi="Times New Roman" w:cs="Times New Roman"/>
          <w:szCs w:val="20"/>
        </w:rPr>
      </w:pPr>
      <w:r w:rsidRPr="00FD2743">
        <w:rPr>
          <w:rFonts w:ascii="Times New Roman" w:hAnsi="Times New Roman" w:cs="Times New Roman"/>
          <w:b/>
          <w:bCs/>
          <w:szCs w:val="20"/>
        </w:rPr>
        <w:t>Database:</w:t>
      </w:r>
      <w:r w:rsidR="00B735E7">
        <w:rPr>
          <w:rFonts w:ascii="Times New Roman" w:hAnsi="Times New Roman" w:cs="Times New Roman"/>
          <w:b/>
          <w:bCs/>
          <w:szCs w:val="20"/>
        </w:rPr>
        <w:t xml:space="preserve">                                 </w:t>
      </w:r>
      <w:r w:rsidRPr="00FD2743">
        <w:rPr>
          <w:rFonts w:ascii="Times New Roman" w:hAnsi="Times New Roman" w:cs="Times New Roman"/>
          <w:szCs w:val="20"/>
        </w:rPr>
        <w:t>PostgreSQL, SQLite, MySQL,</w:t>
      </w:r>
      <w:r w:rsidR="00487234" w:rsidRPr="00FD2743">
        <w:rPr>
          <w:rFonts w:ascii="Times New Roman" w:hAnsi="Times New Roman" w:cs="Times New Roman"/>
          <w:szCs w:val="20"/>
        </w:rPr>
        <w:t xml:space="preserve"> Firebase</w:t>
      </w:r>
    </w:p>
    <w:p w14:paraId="771F88A3" w14:textId="4D2F2F27" w:rsidR="00787EDE" w:rsidRPr="00FD2743" w:rsidRDefault="00345D0F" w:rsidP="00375493">
      <w:pPr>
        <w:pStyle w:val="ListBullet"/>
        <w:numPr>
          <w:ilvl w:val="0"/>
          <w:numId w:val="0"/>
        </w:numPr>
        <w:spacing w:after="0" w:line="276" w:lineRule="auto"/>
        <w:jc w:val="both"/>
        <w:rPr>
          <w:rStyle w:val="Heading1Char"/>
          <w:rFonts w:ascii="Times New Roman" w:eastAsiaTheme="minorHAnsi" w:hAnsi="Times New Roman" w:cs="Times New Roman"/>
          <w:b w:val="0"/>
          <w:spacing w:val="0"/>
          <w:sz w:val="20"/>
          <w:szCs w:val="20"/>
        </w:rPr>
      </w:pPr>
      <w:r w:rsidRPr="00FD2743">
        <w:rPr>
          <w:rFonts w:ascii="Times New Roman" w:hAnsi="Times New Roman" w:cs="Times New Roman"/>
          <w:b/>
          <w:bCs/>
          <w:szCs w:val="20"/>
        </w:rPr>
        <w:t>Other</w:t>
      </w:r>
      <w:r w:rsidR="00B46E5D" w:rsidRPr="00FD2743">
        <w:rPr>
          <w:rFonts w:ascii="Times New Roman" w:hAnsi="Times New Roman" w:cs="Times New Roman"/>
          <w:b/>
          <w:bCs/>
          <w:szCs w:val="20"/>
        </w:rPr>
        <w:t>:</w:t>
      </w:r>
      <w:r w:rsidR="00B735E7">
        <w:rPr>
          <w:rFonts w:ascii="Times New Roman" w:hAnsi="Times New Roman" w:cs="Times New Roman"/>
          <w:b/>
          <w:bCs/>
          <w:szCs w:val="20"/>
        </w:rPr>
        <w:t xml:space="preserve">                           </w:t>
      </w:r>
      <w:r w:rsidR="00B46E5D" w:rsidRPr="00FD2743">
        <w:rPr>
          <w:rFonts w:ascii="Times New Roman" w:hAnsi="Times New Roman" w:cs="Times New Roman"/>
          <w:szCs w:val="20"/>
        </w:rPr>
        <w:t xml:space="preserve"> </w:t>
      </w:r>
      <w:r w:rsidR="00B735E7">
        <w:rPr>
          <w:rFonts w:ascii="Times New Roman" w:hAnsi="Times New Roman" w:cs="Times New Roman"/>
          <w:szCs w:val="20"/>
        </w:rPr>
        <w:t xml:space="preserve">           </w:t>
      </w:r>
      <w:r w:rsidR="005F1219" w:rsidRPr="00FD2743">
        <w:rPr>
          <w:rFonts w:ascii="Times New Roman" w:hAnsi="Times New Roman" w:cs="Times New Roman"/>
          <w:szCs w:val="20"/>
        </w:rPr>
        <w:t>HTML, CSS</w:t>
      </w:r>
      <w:r w:rsidR="001B34A2">
        <w:rPr>
          <w:rFonts w:ascii="Times New Roman" w:hAnsi="Times New Roman" w:cs="Times New Roman"/>
          <w:szCs w:val="20"/>
        </w:rPr>
        <w:t>, Flutter</w:t>
      </w:r>
      <w:r w:rsidR="004134C6" w:rsidRPr="00FD2743">
        <w:rPr>
          <w:rFonts w:ascii="Times New Roman" w:hAnsi="Times New Roman" w:cs="Times New Roman"/>
          <w:szCs w:val="20"/>
        </w:rPr>
        <w:t xml:space="preserve"> </w:t>
      </w:r>
    </w:p>
    <w:p w14:paraId="69946FFB" w14:textId="14CA1A77" w:rsidR="00077FBE" w:rsidRPr="006C32FA" w:rsidRDefault="00CA5333" w:rsidP="00375493">
      <w:pPr>
        <w:pStyle w:val="Heading1"/>
        <w:tabs>
          <w:tab w:val="left" w:pos="4644"/>
        </w:tabs>
        <w:jc w:val="both"/>
        <w:rPr>
          <w:rStyle w:val="Heading1Char"/>
          <w:rFonts w:ascii="Times New Roman" w:hAnsi="Times New Roman" w:cs="Times New Roman"/>
          <w:b/>
          <w:bCs/>
        </w:rPr>
      </w:pPr>
      <w:r w:rsidRPr="006C32FA">
        <w:rPr>
          <w:rStyle w:val="Heading1Char"/>
          <w:rFonts w:ascii="Times New Roman" w:hAnsi="Times New Roman" w:cs="Times New Roman"/>
          <w:b/>
          <w:bCs/>
        </w:rPr>
        <w:t>Projects</w:t>
      </w:r>
      <w:r w:rsidR="00B2574D" w:rsidRPr="006C32FA">
        <w:rPr>
          <w:rStyle w:val="Heading1Char"/>
          <w:rFonts w:ascii="Times New Roman" w:hAnsi="Times New Roman" w:cs="Times New Roman"/>
          <w:b/>
          <w:bCs/>
        </w:rPr>
        <w:tab/>
      </w:r>
    </w:p>
    <w:p w14:paraId="7D835E21" w14:textId="77777777" w:rsidR="00CA5333" w:rsidRPr="006C32FA" w:rsidRDefault="00CA5333" w:rsidP="00375493">
      <w:pPr>
        <w:jc w:val="both"/>
        <w:rPr>
          <w:rStyle w:val="Heading1Char"/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7B7D7E0A" wp14:editId="18593F79">
                <wp:extent cx="6918960" cy="45720"/>
                <wp:effectExtent l="0" t="0" r="34290" b="30480"/>
                <wp:docPr id="129187282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8960" cy="457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2516C76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4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4A8E1DB" w14:textId="29CD92E6" w:rsidR="00771326" w:rsidRPr="006C32FA" w:rsidRDefault="00CD4B02" w:rsidP="00375493">
      <w:pPr>
        <w:tabs>
          <w:tab w:val="left" w:pos="1776"/>
        </w:tabs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r w:rsidRPr="00013B13">
        <w:rPr>
          <w:rFonts w:ascii="Times New Roman" w:hAnsi="Times New Roman" w:cs="Times New Roman"/>
          <w:b/>
          <w:bCs/>
          <w:sz w:val="22"/>
          <w:szCs w:val="24"/>
        </w:rPr>
        <w:t>S</w:t>
      </w:r>
      <w:r w:rsidR="00887B3D" w:rsidRPr="00013B13">
        <w:rPr>
          <w:rFonts w:ascii="Times New Roman" w:hAnsi="Times New Roman" w:cs="Times New Roman"/>
          <w:b/>
          <w:bCs/>
          <w:sz w:val="22"/>
          <w:szCs w:val="24"/>
        </w:rPr>
        <w:t>kill</w:t>
      </w:r>
      <w:r w:rsidRPr="00013B13">
        <w:rPr>
          <w:rFonts w:ascii="Times New Roman" w:hAnsi="Times New Roman" w:cs="Times New Roman"/>
          <w:b/>
          <w:bCs/>
          <w:sz w:val="22"/>
          <w:szCs w:val="24"/>
        </w:rPr>
        <w:t>S</w:t>
      </w:r>
      <w:r w:rsidR="00887B3D" w:rsidRPr="00013B13">
        <w:rPr>
          <w:rFonts w:ascii="Times New Roman" w:hAnsi="Times New Roman" w:cs="Times New Roman"/>
          <w:b/>
          <w:bCs/>
          <w:sz w:val="22"/>
          <w:szCs w:val="24"/>
        </w:rPr>
        <w:t>ync</w:t>
      </w:r>
      <w:r w:rsidR="00F42D6F" w:rsidRPr="00013B13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740B54" w:rsidRPr="00013B13">
        <w:rPr>
          <w:rFonts w:ascii="Times New Roman" w:hAnsi="Times New Roman" w:cs="Times New Roman"/>
          <w:b/>
          <w:bCs/>
          <w:sz w:val="24"/>
          <w:szCs w:val="28"/>
        </w:rPr>
        <w:t>-</w:t>
      </w:r>
      <w:r w:rsidR="00F42D6F" w:rsidRPr="00013B13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740B54" w:rsidRPr="00013B13">
        <w:rPr>
          <w:rFonts w:ascii="Times New Roman" w:hAnsi="Times New Roman" w:cs="Times New Roman"/>
          <w:b/>
          <w:bCs/>
          <w:sz w:val="22"/>
          <w:szCs w:val="24"/>
        </w:rPr>
        <w:t>FYP</w:t>
      </w:r>
      <w:r w:rsidR="00771326" w:rsidRPr="00013B13">
        <w:rPr>
          <w:rFonts w:ascii="Times New Roman" w:hAnsi="Times New Roman" w:cs="Times New Roman"/>
          <w:b/>
          <w:bCs/>
          <w:sz w:val="22"/>
          <w:szCs w:val="24"/>
        </w:rPr>
        <w:t xml:space="preserve"> | </w:t>
      </w:r>
      <w:r w:rsidR="00862E16" w:rsidRPr="00013B13">
        <w:rPr>
          <w:rFonts w:ascii="Times New Roman" w:hAnsi="Times New Roman" w:cs="Times New Roman"/>
          <w:b/>
          <w:bCs/>
        </w:rPr>
        <w:t>RAG</w:t>
      </w:r>
      <w:r w:rsidR="00771326" w:rsidRPr="00013B13">
        <w:rPr>
          <w:rFonts w:ascii="Times New Roman" w:hAnsi="Times New Roman" w:cs="Times New Roman"/>
          <w:b/>
          <w:bCs/>
        </w:rPr>
        <w:t>, DRF, REACTJs, SENTENCE-BERT</w:t>
      </w:r>
      <w:r w:rsidR="00740B54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1326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</w:t>
      </w:r>
      <w:r w:rsidR="00816542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</w:t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1326"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 w:rsidR="00287702">
        <w:rPr>
          <w:rFonts w:ascii="Times New Roman" w:hAnsi="Times New Roman" w:cs="Times New Roman"/>
          <w:b/>
          <w:bCs/>
          <w:sz w:val="22"/>
          <w:szCs w:val="24"/>
        </w:rPr>
        <w:t>May</w:t>
      </w:r>
      <w:r w:rsidR="00771326"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DD39A2">
        <w:rPr>
          <w:rFonts w:ascii="Times New Roman" w:hAnsi="Times New Roman" w:cs="Times New Roman"/>
          <w:b/>
          <w:bCs/>
          <w:szCs w:val="20"/>
        </w:rPr>
        <w:t>5</w:t>
      </w:r>
      <w:r w:rsidR="00771326" w:rsidRPr="006C32FA">
        <w:rPr>
          <w:rFonts w:ascii="Times New Roman" w:hAnsi="Times New Roman" w:cs="Times New Roman"/>
          <w:b/>
          <w:bCs/>
          <w:szCs w:val="20"/>
        </w:rPr>
        <w:t>)</w:t>
      </w:r>
      <w:r w:rsidR="00771326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77B845EF" w14:textId="77777777" w:rsidR="00B07453" w:rsidRPr="00B07453" w:rsidRDefault="00BC0927" w:rsidP="00375493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Final Year Project focused on </w:t>
      </w:r>
      <w:r w:rsidR="00586EF0" w:rsidRPr="006C32FA">
        <w:rPr>
          <w:rFonts w:ascii="Times New Roman" w:hAnsi="Times New Roman" w:cs="Times New Roman"/>
          <w:szCs w:val="20"/>
        </w:rPr>
        <w:t xml:space="preserve">Smart career guidance platform with personalized job recommendations </w:t>
      </w:r>
    </w:p>
    <w:p w14:paraId="41B26FC3" w14:textId="0CD0A9DE" w:rsidR="00586EF0" w:rsidRPr="00B07453" w:rsidRDefault="00586EF0" w:rsidP="00375493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6C32FA">
        <w:rPr>
          <w:rFonts w:ascii="Times New Roman" w:hAnsi="Times New Roman" w:cs="Times New Roman"/>
          <w:szCs w:val="20"/>
        </w:rPr>
        <w:t xml:space="preserve">and </w:t>
      </w:r>
      <w:r w:rsidRPr="00B07453">
        <w:rPr>
          <w:rFonts w:ascii="Times New Roman" w:hAnsi="Times New Roman" w:cs="Times New Roman"/>
          <w:szCs w:val="20"/>
        </w:rPr>
        <w:t>career planning.</w:t>
      </w:r>
    </w:p>
    <w:p w14:paraId="7576563E" w14:textId="2259E824" w:rsidR="00586EF0" w:rsidRDefault="00586EF0" w:rsidP="00375493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6C32FA">
        <w:rPr>
          <w:rFonts w:ascii="Times New Roman" w:hAnsi="Times New Roman" w:cs="Times New Roman"/>
          <w:szCs w:val="20"/>
        </w:rPr>
        <w:t xml:space="preserve">Features: Personalized </w:t>
      </w:r>
      <w:r w:rsidR="003E31EE">
        <w:rPr>
          <w:rFonts w:ascii="Times New Roman" w:hAnsi="Times New Roman" w:cs="Times New Roman"/>
          <w:szCs w:val="20"/>
        </w:rPr>
        <w:t>C</w:t>
      </w:r>
      <w:r w:rsidRPr="006C32FA">
        <w:rPr>
          <w:rFonts w:ascii="Times New Roman" w:hAnsi="Times New Roman" w:cs="Times New Roman"/>
          <w:szCs w:val="20"/>
        </w:rPr>
        <w:t xml:space="preserve">areer </w:t>
      </w:r>
      <w:r w:rsidR="003E31EE">
        <w:rPr>
          <w:rFonts w:ascii="Times New Roman" w:hAnsi="Times New Roman" w:cs="Times New Roman"/>
          <w:szCs w:val="20"/>
        </w:rPr>
        <w:t>A</w:t>
      </w:r>
      <w:r w:rsidR="00762A3D">
        <w:rPr>
          <w:rFonts w:ascii="Times New Roman" w:hAnsi="Times New Roman" w:cs="Times New Roman"/>
          <w:szCs w:val="20"/>
        </w:rPr>
        <w:t>dvi</w:t>
      </w:r>
      <w:r w:rsidR="00214CA4">
        <w:rPr>
          <w:rFonts w:ascii="Times New Roman" w:hAnsi="Times New Roman" w:cs="Times New Roman"/>
          <w:szCs w:val="20"/>
        </w:rPr>
        <w:t>c</w:t>
      </w:r>
      <w:r w:rsidR="00706D7A">
        <w:rPr>
          <w:rFonts w:ascii="Times New Roman" w:hAnsi="Times New Roman" w:cs="Times New Roman"/>
          <w:szCs w:val="20"/>
        </w:rPr>
        <w:t>e</w:t>
      </w:r>
      <w:r w:rsidRPr="006C32FA">
        <w:rPr>
          <w:rFonts w:ascii="Times New Roman" w:hAnsi="Times New Roman" w:cs="Times New Roman"/>
          <w:szCs w:val="20"/>
        </w:rPr>
        <w:t xml:space="preserve">, </w:t>
      </w:r>
      <w:r w:rsidR="003E31EE">
        <w:rPr>
          <w:rFonts w:ascii="Times New Roman" w:hAnsi="Times New Roman" w:cs="Times New Roman"/>
          <w:szCs w:val="20"/>
        </w:rPr>
        <w:t>C</w:t>
      </w:r>
      <w:r w:rsidRPr="006C32FA">
        <w:rPr>
          <w:rFonts w:ascii="Times New Roman" w:hAnsi="Times New Roman" w:cs="Times New Roman"/>
          <w:szCs w:val="20"/>
        </w:rPr>
        <w:t>ontext-</w:t>
      </w:r>
      <w:r w:rsidR="003E31EE">
        <w:rPr>
          <w:rFonts w:ascii="Times New Roman" w:hAnsi="Times New Roman" w:cs="Times New Roman"/>
          <w:szCs w:val="20"/>
        </w:rPr>
        <w:t>A</w:t>
      </w:r>
      <w:r w:rsidRPr="006C32FA">
        <w:rPr>
          <w:rFonts w:ascii="Times New Roman" w:hAnsi="Times New Roman" w:cs="Times New Roman"/>
          <w:szCs w:val="20"/>
        </w:rPr>
        <w:t xml:space="preserve">ware </w:t>
      </w:r>
      <w:r w:rsidR="003E31EE">
        <w:rPr>
          <w:rFonts w:ascii="Times New Roman" w:hAnsi="Times New Roman" w:cs="Times New Roman"/>
          <w:szCs w:val="20"/>
        </w:rPr>
        <w:t>J</w:t>
      </w:r>
      <w:r w:rsidRPr="006C32FA">
        <w:rPr>
          <w:rFonts w:ascii="Times New Roman" w:hAnsi="Times New Roman" w:cs="Times New Roman"/>
          <w:szCs w:val="20"/>
        </w:rPr>
        <w:t xml:space="preserve">ob </w:t>
      </w:r>
      <w:r w:rsidR="003E31EE">
        <w:rPr>
          <w:rFonts w:ascii="Times New Roman" w:hAnsi="Times New Roman" w:cs="Times New Roman"/>
          <w:szCs w:val="20"/>
        </w:rPr>
        <w:t>R</w:t>
      </w:r>
      <w:r w:rsidRPr="006C32FA">
        <w:rPr>
          <w:rFonts w:ascii="Times New Roman" w:hAnsi="Times New Roman" w:cs="Times New Roman"/>
          <w:szCs w:val="20"/>
        </w:rPr>
        <w:t xml:space="preserve">ecommendations, </w:t>
      </w:r>
      <w:r w:rsidR="00D601AB">
        <w:rPr>
          <w:rFonts w:ascii="Times New Roman" w:hAnsi="Times New Roman" w:cs="Times New Roman"/>
          <w:szCs w:val="20"/>
        </w:rPr>
        <w:t>Skill Assessment</w:t>
      </w:r>
      <w:r w:rsidRPr="006C32FA">
        <w:rPr>
          <w:rFonts w:ascii="Times New Roman" w:hAnsi="Times New Roman" w:cs="Times New Roman"/>
          <w:szCs w:val="20"/>
        </w:rPr>
        <w:t>.</w:t>
      </w:r>
    </w:p>
    <w:p w14:paraId="1A056572" w14:textId="14C1498B" w:rsidR="001B34A2" w:rsidRDefault="001B34A2" w:rsidP="001B34A2">
      <w:pPr>
        <w:spacing w:after="160" w:line="259" w:lineRule="auto"/>
        <w:jc w:val="both"/>
        <w:rPr>
          <w:rFonts w:ascii="Times New Roman" w:hAnsi="Times New Roman" w:cs="Times New Roman"/>
          <w:b/>
          <w:bCs/>
          <w:szCs w:val="20"/>
        </w:rPr>
      </w:pPr>
      <w:hyperlink r:id="rId13" w:history="1">
        <w:r w:rsidR="00A505B0" w:rsidRPr="00A505B0">
          <w:rPr>
            <w:rStyle w:val="Hyperlink"/>
            <w:rFonts w:ascii="Times New Roman" w:hAnsi="Times New Roman" w:cs="Times New Roman"/>
            <w:b/>
            <w:bCs/>
            <w:sz w:val="22"/>
            <w:szCs w:val="24"/>
          </w:rPr>
          <w:t>MoveOn</w:t>
        </w:r>
        <w:r w:rsidR="00A505B0">
          <w:rPr>
            <w:rStyle w:val="Hyperlink"/>
            <w:rFonts w:ascii="Times New Roman" w:hAnsi="Times New Roman" w:cs="Times New Roman"/>
            <w:b/>
            <w:bCs/>
            <w:sz w:val="22"/>
            <w:szCs w:val="24"/>
          </w:rPr>
          <w:t xml:space="preserve"> </w:t>
        </w:r>
        <w:r w:rsidR="00A505B0" w:rsidRPr="00A505B0">
          <w:rPr>
            <w:rStyle w:val="Hyperlink"/>
            <w:rFonts w:ascii="Times New Roman" w:hAnsi="Times New Roman" w:cs="Times New Roman"/>
            <w:b/>
            <w:bCs/>
            <w:sz w:val="22"/>
            <w:szCs w:val="24"/>
          </w:rPr>
          <w:t>(Vehicle Provisioning Application)</w:t>
        </w:r>
        <w:r w:rsidR="00A505B0">
          <w:rPr>
            <w:rStyle w:val="Hyperlink"/>
            <w:rFonts w:ascii="Times New Roman" w:hAnsi="Times New Roman" w:cs="Times New Roman"/>
            <w:b/>
            <w:bCs/>
            <w:sz w:val="22"/>
            <w:szCs w:val="24"/>
          </w:rPr>
          <w:t xml:space="preserve"> </w:t>
        </w:r>
        <w:r w:rsidRPr="0018339D">
          <w:rPr>
            <w:rStyle w:val="Hyperlink"/>
            <w:rFonts w:ascii="Times New Roman" w:hAnsi="Times New Roman" w:cs="Times New Roman"/>
            <w:b/>
            <w:bCs/>
            <w:sz w:val="22"/>
            <w:szCs w:val="24"/>
          </w:rPr>
          <w:t>| FLUTTER, FIREBASE</w:t>
        </w:r>
      </w:hyperlink>
      <w:r w:rsidRPr="00816510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</w:t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A505B0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>
        <w:rPr>
          <w:rFonts w:ascii="Times New Roman" w:hAnsi="Times New Roman" w:cs="Times New Roman"/>
          <w:b/>
          <w:bCs/>
          <w:szCs w:val="20"/>
        </w:rPr>
        <w:t>Apr</w:t>
      </w:r>
      <w:r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>
        <w:rPr>
          <w:rFonts w:ascii="Times New Roman" w:hAnsi="Times New Roman" w:cs="Times New Roman"/>
          <w:b/>
          <w:bCs/>
          <w:szCs w:val="20"/>
        </w:rPr>
        <w:t>5</w:t>
      </w:r>
      <w:r w:rsidRPr="006C32FA">
        <w:rPr>
          <w:rFonts w:ascii="Times New Roman" w:hAnsi="Times New Roman" w:cs="Times New Roman"/>
          <w:b/>
          <w:bCs/>
          <w:szCs w:val="20"/>
        </w:rPr>
        <w:t>)</w:t>
      </w:r>
    </w:p>
    <w:p w14:paraId="5B4A4D80" w14:textId="77777777" w:rsidR="000C0E1C" w:rsidRDefault="00604F18" w:rsidP="000C0E1C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604F18">
        <w:rPr>
          <w:rFonts w:ascii="Times New Roman" w:hAnsi="Times New Roman" w:cs="Times New Roman"/>
          <w:szCs w:val="20"/>
        </w:rPr>
        <w:t xml:space="preserve">Designed and deployed </w:t>
      </w:r>
      <w:r w:rsidR="006D0954" w:rsidRPr="006D0954">
        <w:rPr>
          <w:rFonts w:ascii="Times New Roman" w:hAnsi="Times New Roman" w:cs="Times New Roman"/>
          <w:szCs w:val="20"/>
        </w:rPr>
        <w:t xml:space="preserve">a Flutter-based mobile app </w:t>
      </w:r>
      <w:r w:rsidRPr="00604F18">
        <w:rPr>
          <w:rFonts w:ascii="Times New Roman" w:hAnsi="Times New Roman" w:cs="Times New Roman"/>
          <w:szCs w:val="20"/>
        </w:rPr>
        <w:t>for Faizan Movers, streamlining real-time</w:t>
      </w:r>
      <w:r w:rsidR="000C0E1C">
        <w:rPr>
          <w:rFonts w:ascii="Times New Roman" w:hAnsi="Times New Roman" w:cs="Times New Roman"/>
          <w:szCs w:val="20"/>
        </w:rPr>
        <w:t xml:space="preserve"> </w:t>
      </w:r>
      <w:r w:rsidRPr="000C0E1C">
        <w:rPr>
          <w:rFonts w:ascii="Times New Roman" w:hAnsi="Times New Roman" w:cs="Times New Roman"/>
          <w:szCs w:val="20"/>
        </w:rPr>
        <w:t>bookings</w:t>
      </w:r>
    </w:p>
    <w:p w14:paraId="270A9FA8" w14:textId="4C8C0589" w:rsidR="001B34A2" w:rsidRPr="000C0E1C" w:rsidRDefault="00604F18" w:rsidP="000C0E1C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0C0E1C">
        <w:rPr>
          <w:rFonts w:ascii="Times New Roman" w:hAnsi="Times New Roman" w:cs="Times New Roman"/>
          <w:szCs w:val="20"/>
        </w:rPr>
        <w:t xml:space="preserve">for tours and wedding transport, used by 100+ users with </w:t>
      </w:r>
      <w:r w:rsidRPr="000C0E1C">
        <w:rPr>
          <w:rFonts w:ascii="Times New Roman" w:hAnsi="Times New Roman" w:cs="Times New Roman"/>
          <w:szCs w:val="20"/>
        </w:rPr>
        <w:t>4</w:t>
      </w:r>
      <w:r w:rsidRPr="000C0E1C">
        <w:rPr>
          <w:rFonts w:ascii="Times New Roman" w:hAnsi="Times New Roman" w:cs="Times New Roman"/>
          <w:szCs w:val="20"/>
        </w:rPr>
        <w:t>0+ monthly active users</w:t>
      </w:r>
      <w:r w:rsidR="001B34A2" w:rsidRPr="000C0E1C">
        <w:rPr>
          <w:rFonts w:ascii="Times New Roman" w:hAnsi="Times New Roman" w:cs="Times New Roman"/>
          <w:szCs w:val="20"/>
        </w:rPr>
        <w:t>.</w:t>
      </w:r>
    </w:p>
    <w:p w14:paraId="223302F6" w14:textId="7373E8E2" w:rsidR="001B34A2" w:rsidRPr="001B34A2" w:rsidRDefault="001B34A2" w:rsidP="00287702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E24558">
        <w:rPr>
          <w:rFonts w:ascii="Times New Roman" w:hAnsi="Times New Roman" w:cs="Times New Roman"/>
          <w:szCs w:val="20"/>
        </w:rPr>
        <w:t>Integrated Firebase backend for secure booking flow, user authentication, and cloud data management</w:t>
      </w:r>
      <w:r w:rsidRPr="00816510">
        <w:rPr>
          <w:rFonts w:ascii="Times New Roman" w:hAnsi="Times New Roman" w:cs="Times New Roman"/>
          <w:szCs w:val="20"/>
        </w:rPr>
        <w:t>.</w:t>
      </w:r>
    </w:p>
    <w:p w14:paraId="56BAD597" w14:textId="2B137ADC" w:rsidR="00A27B2D" w:rsidRPr="00872CA8" w:rsidRDefault="00A27B2D" w:rsidP="00287702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hyperlink r:id="rId14" w:history="1">
        <w:r w:rsidRPr="00013B13">
          <w:rPr>
            <w:rStyle w:val="Hyperlink"/>
            <w:rFonts w:ascii="Times New Roman" w:hAnsi="Times New Roman" w:cs="Times New Roman"/>
            <w:b/>
            <w:bCs/>
            <w:sz w:val="22"/>
            <w:szCs w:val="24"/>
          </w:rPr>
          <w:t>DCACNet-CD</w:t>
        </w:r>
        <w:r w:rsidR="00287702" w:rsidRPr="00013B13">
          <w:rPr>
            <w:rStyle w:val="Hyperlink"/>
            <w:rFonts w:ascii="Times New Roman" w:hAnsi="Times New Roman" w:cs="Times New Roman"/>
            <w:b/>
            <w:bCs/>
            <w:sz w:val="22"/>
            <w:szCs w:val="24"/>
          </w:rPr>
          <w:t xml:space="preserve"> | </w:t>
        </w:r>
        <w:r w:rsidRPr="00013B13">
          <w:rPr>
            <w:rStyle w:val="Hyperlink"/>
            <w:rFonts w:ascii="Times New Roman" w:hAnsi="Times New Roman" w:cs="Times New Roman"/>
            <w:b/>
            <w:bCs/>
          </w:rPr>
          <w:t>CNN, ATTENTION CONDENSER, AUGMENTATION</w:t>
        </w:r>
      </w:hyperlink>
      <w:r w:rsidR="00287702"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872CA8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287702"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 w:rsidR="00287702">
        <w:rPr>
          <w:rFonts w:ascii="Times New Roman" w:hAnsi="Times New Roman" w:cs="Times New Roman"/>
          <w:b/>
          <w:bCs/>
          <w:sz w:val="22"/>
          <w:szCs w:val="24"/>
        </w:rPr>
        <w:t>Apr</w:t>
      </w:r>
      <w:r w:rsidR="00287702"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287702">
        <w:rPr>
          <w:rFonts w:ascii="Times New Roman" w:hAnsi="Times New Roman" w:cs="Times New Roman"/>
          <w:b/>
          <w:bCs/>
          <w:szCs w:val="20"/>
        </w:rPr>
        <w:t>5</w:t>
      </w:r>
      <w:r w:rsidR="00287702" w:rsidRPr="006C32FA">
        <w:rPr>
          <w:rFonts w:ascii="Times New Roman" w:hAnsi="Times New Roman" w:cs="Times New Roman"/>
          <w:b/>
          <w:bCs/>
          <w:szCs w:val="20"/>
        </w:rPr>
        <w:t>)</w:t>
      </w:r>
    </w:p>
    <w:p w14:paraId="3358238A" w14:textId="77777777" w:rsidR="00403DC8" w:rsidRDefault="00A27B2D" w:rsidP="00872CA8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Cs w:val="20"/>
        </w:rPr>
      </w:pPr>
      <w:r w:rsidRPr="00A27B2D">
        <w:rPr>
          <w:rFonts w:ascii="Times New Roman" w:hAnsi="Times New Roman" w:cs="Times New Roman"/>
          <w:szCs w:val="20"/>
        </w:rPr>
        <w:t xml:space="preserve">This project develops a lightweight deep learning model for </w:t>
      </w:r>
      <w:r w:rsidR="00872CA8">
        <w:rPr>
          <w:rFonts w:ascii="Times New Roman" w:hAnsi="Times New Roman" w:cs="Times New Roman"/>
          <w:szCs w:val="20"/>
        </w:rPr>
        <w:t>e</w:t>
      </w:r>
      <w:r w:rsidR="00872CA8" w:rsidRPr="00872CA8">
        <w:rPr>
          <w:rFonts w:ascii="Times New Roman" w:hAnsi="Times New Roman" w:cs="Times New Roman"/>
          <w:szCs w:val="20"/>
        </w:rPr>
        <w:t xml:space="preserve">fficient </w:t>
      </w:r>
      <w:r w:rsidR="00872CA8">
        <w:rPr>
          <w:rFonts w:ascii="Times New Roman" w:hAnsi="Times New Roman" w:cs="Times New Roman"/>
          <w:szCs w:val="20"/>
        </w:rPr>
        <w:t>s</w:t>
      </w:r>
      <w:r w:rsidR="00872CA8" w:rsidRPr="00872CA8">
        <w:rPr>
          <w:rFonts w:ascii="Times New Roman" w:hAnsi="Times New Roman" w:cs="Times New Roman"/>
          <w:szCs w:val="20"/>
        </w:rPr>
        <w:t xml:space="preserve">kin </w:t>
      </w:r>
      <w:r w:rsidR="00872CA8">
        <w:rPr>
          <w:rFonts w:ascii="Times New Roman" w:hAnsi="Times New Roman" w:cs="Times New Roman"/>
          <w:szCs w:val="20"/>
        </w:rPr>
        <w:t>l</w:t>
      </w:r>
      <w:r w:rsidR="00872CA8" w:rsidRPr="00872CA8">
        <w:rPr>
          <w:rFonts w:ascii="Times New Roman" w:hAnsi="Times New Roman" w:cs="Times New Roman"/>
          <w:szCs w:val="20"/>
        </w:rPr>
        <w:t xml:space="preserve">esion </w:t>
      </w:r>
      <w:r w:rsidR="00872CA8">
        <w:rPr>
          <w:rFonts w:ascii="Times New Roman" w:hAnsi="Times New Roman" w:cs="Times New Roman"/>
          <w:szCs w:val="20"/>
        </w:rPr>
        <w:t>c</w:t>
      </w:r>
      <w:r w:rsidR="00872CA8" w:rsidRPr="00872CA8">
        <w:rPr>
          <w:rFonts w:ascii="Times New Roman" w:hAnsi="Times New Roman" w:cs="Times New Roman"/>
          <w:szCs w:val="20"/>
        </w:rPr>
        <w:t>lassification</w:t>
      </w:r>
      <w:r w:rsidR="00872CA8">
        <w:rPr>
          <w:rFonts w:ascii="Times New Roman" w:hAnsi="Times New Roman" w:cs="Times New Roman"/>
          <w:b/>
          <w:bCs/>
          <w:szCs w:val="20"/>
        </w:rPr>
        <w:t xml:space="preserve"> </w:t>
      </w:r>
      <w:r w:rsidR="00403DC8" w:rsidRPr="00403DC8">
        <w:rPr>
          <w:rFonts w:ascii="Times New Roman" w:hAnsi="Times New Roman" w:cs="Times New Roman"/>
          <w:szCs w:val="20"/>
        </w:rPr>
        <w:t>using</w:t>
      </w:r>
      <w:r w:rsidR="00403DC8">
        <w:rPr>
          <w:rFonts w:ascii="Times New Roman" w:hAnsi="Times New Roman" w:cs="Times New Roman"/>
          <w:b/>
          <w:bCs/>
          <w:szCs w:val="20"/>
        </w:rPr>
        <w:t xml:space="preserve"> </w:t>
      </w:r>
    </w:p>
    <w:p w14:paraId="7CA97782" w14:textId="361A48E7" w:rsidR="00A27B2D" w:rsidRPr="00403DC8" w:rsidRDefault="00872CA8" w:rsidP="00403DC8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szCs w:val="20"/>
        </w:rPr>
        <w:t xml:space="preserve">custom </w:t>
      </w:r>
      <w:r w:rsidRPr="00403DC8">
        <w:rPr>
          <w:rFonts w:ascii="Times New Roman" w:hAnsi="Times New Roman" w:cs="Times New Roman"/>
          <w:szCs w:val="20"/>
        </w:rPr>
        <w:t>CNN.</w:t>
      </w:r>
    </w:p>
    <w:p w14:paraId="10CF7F7A" w14:textId="77777777" w:rsidR="00816510" w:rsidRDefault="00872CA8" w:rsidP="00287702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872CA8">
        <w:rPr>
          <w:rFonts w:ascii="Times New Roman" w:hAnsi="Times New Roman" w:cs="Times New Roman"/>
          <w:szCs w:val="20"/>
        </w:rPr>
        <w:t xml:space="preserve">Classifies different types of skin lesions with high efficiency using the DC-AC attention-based </w:t>
      </w:r>
    </w:p>
    <w:p w14:paraId="315EE062" w14:textId="131E69DA" w:rsidR="00816510" w:rsidRDefault="00872CA8" w:rsidP="00816510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872CA8">
        <w:rPr>
          <w:rFonts w:ascii="Times New Roman" w:hAnsi="Times New Roman" w:cs="Times New Roman"/>
          <w:szCs w:val="20"/>
        </w:rPr>
        <w:t>architecture</w:t>
      </w:r>
      <w:r w:rsidR="00A27B2D" w:rsidRPr="006C32FA">
        <w:rPr>
          <w:rFonts w:ascii="Times New Roman" w:hAnsi="Times New Roman" w:cs="Times New Roman"/>
          <w:szCs w:val="20"/>
        </w:rPr>
        <w:t>.</w:t>
      </w:r>
    </w:p>
    <w:p w14:paraId="56E925B0" w14:textId="253E63AC" w:rsidR="006222FE" w:rsidRPr="006C32FA" w:rsidRDefault="006222FE" w:rsidP="00375493">
      <w:pPr>
        <w:tabs>
          <w:tab w:val="left" w:pos="1776"/>
        </w:tabs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hyperlink r:id="rId15" w:history="1">
        <w:r w:rsidRPr="00013B13">
          <w:rPr>
            <w:rStyle w:val="Hyperlink"/>
            <w:rFonts w:ascii="Times New Roman" w:hAnsi="Times New Roman" w:cs="Times New Roman"/>
            <w:b/>
            <w:bCs/>
            <w:sz w:val="22"/>
            <w:szCs w:val="24"/>
          </w:rPr>
          <w:t xml:space="preserve">JANWAR | </w:t>
        </w:r>
        <w:r w:rsidR="003C1D78" w:rsidRPr="00013B13">
          <w:rPr>
            <w:rStyle w:val="Hyperlink"/>
            <w:rFonts w:ascii="Times New Roman" w:hAnsi="Times New Roman" w:cs="Times New Roman"/>
            <w:b/>
            <w:bCs/>
          </w:rPr>
          <w:t xml:space="preserve">ATLAS MONGODB, EXPRESS, REACT, </w:t>
        </w:r>
        <w:r w:rsidRPr="00013B13">
          <w:rPr>
            <w:rStyle w:val="Hyperlink"/>
            <w:rFonts w:ascii="Times New Roman" w:hAnsi="Times New Roman" w:cs="Times New Roman"/>
            <w:b/>
            <w:bCs/>
          </w:rPr>
          <w:t>NODEJS</w:t>
        </w:r>
      </w:hyperlink>
      <w:r w:rsidRPr="006C32FA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                                                 </w:t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>(</w:t>
      </w:r>
      <w:r w:rsidR="005D58BD" w:rsidRPr="006C32FA">
        <w:rPr>
          <w:rFonts w:ascii="Times New Roman" w:hAnsi="Times New Roman" w:cs="Times New Roman"/>
          <w:b/>
          <w:bCs/>
          <w:szCs w:val="20"/>
        </w:rPr>
        <w:t>May</w:t>
      </w:r>
      <w:r w:rsidRPr="006C32FA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5D58BD" w:rsidRPr="006C32FA">
        <w:rPr>
          <w:rFonts w:ascii="Times New Roman" w:hAnsi="Times New Roman" w:cs="Times New Roman"/>
          <w:b/>
          <w:bCs/>
          <w:szCs w:val="20"/>
        </w:rPr>
        <w:t>4</w:t>
      </w:r>
      <w:r w:rsidRPr="006C32FA">
        <w:rPr>
          <w:rFonts w:ascii="Times New Roman" w:hAnsi="Times New Roman" w:cs="Times New Roman"/>
          <w:b/>
          <w:bCs/>
          <w:szCs w:val="20"/>
        </w:rPr>
        <w:t>)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23349DF1" w14:textId="77777777" w:rsidR="000C3062" w:rsidRPr="006C32FA" w:rsidRDefault="000C3062" w:rsidP="00375493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6C32FA">
        <w:rPr>
          <w:rFonts w:ascii="Times New Roman" w:hAnsi="Times New Roman" w:cs="Times New Roman"/>
          <w:szCs w:val="20"/>
        </w:rPr>
        <w:t>E-commerce platform for pet adoption and sales.</w:t>
      </w:r>
    </w:p>
    <w:p w14:paraId="4DDA24BD" w14:textId="349BF201" w:rsidR="006222FE" w:rsidRPr="006C32FA" w:rsidRDefault="000C3062" w:rsidP="0037549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  <w:szCs w:val="20"/>
        </w:rPr>
        <w:t>Features: Post ads, buy/sell pets, purchase accessories, custom, transactions.</w:t>
      </w:r>
    </w:p>
    <w:p w14:paraId="3D6E302A" w14:textId="7C3B955C" w:rsidR="006222FE" w:rsidRPr="006C32FA" w:rsidRDefault="006222FE" w:rsidP="00375493">
      <w:pPr>
        <w:jc w:val="both"/>
        <w:rPr>
          <w:rFonts w:ascii="Times New Roman" w:hAnsi="Times New Roman" w:cs="Times New Roman"/>
          <w:b/>
          <w:bCs/>
          <w:sz w:val="22"/>
          <w:szCs w:val="24"/>
        </w:rPr>
      </w:pPr>
      <w:hyperlink r:id="rId16" w:history="1">
        <w:r w:rsidRPr="00013B13">
          <w:rPr>
            <w:rStyle w:val="Hyperlink"/>
            <w:rFonts w:ascii="Times New Roman" w:hAnsi="Times New Roman" w:cs="Times New Roman"/>
            <w:b/>
            <w:bCs/>
            <w:sz w:val="22"/>
            <w:szCs w:val="24"/>
          </w:rPr>
          <w:t xml:space="preserve">HWCS | </w:t>
        </w:r>
        <w:r w:rsidRPr="00013B13">
          <w:rPr>
            <w:rStyle w:val="Hyperlink"/>
            <w:rFonts w:ascii="Times New Roman" w:hAnsi="Times New Roman" w:cs="Times New Roman"/>
            <w:b/>
            <w:bCs/>
          </w:rPr>
          <w:t>KNN, PYTHON, GSCM</w:t>
        </w:r>
        <w:r w:rsidR="0018339D" w:rsidRPr="00013B13">
          <w:rPr>
            <w:rStyle w:val="Hyperlink"/>
            <w:rFonts w:ascii="Times New Roman" w:hAnsi="Times New Roman" w:cs="Times New Roman"/>
            <w:b/>
            <w:bCs/>
          </w:rPr>
          <w:t>, DJANGO</w:t>
        </w:r>
      </w:hyperlink>
      <w:r w:rsidRPr="006C32FA">
        <w:rPr>
          <w:rFonts w:ascii="Times New Roman" w:hAnsi="Times New Roman" w:cs="Times New Roman"/>
          <w:b/>
          <w:bCs/>
        </w:rPr>
        <w:tab/>
      </w:r>
      <w:r w:rsidRPr="006C32FA">
        <w:rPr>
          <w:rFonts w:ascii="Times New Roman" w:hAnsi="Times New Roman" w:cs="Times New Roman"/>
          <w:b/>
          <w:bCs/>
        </w:rPr>
        <w:tab/>
        <w:t xml:space="preserve"> 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</w:t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7463F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18339D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Pr="006C32FA">
        <w:rPr>
          <w:rFonts w:ascii="Times New Roman" w:hAnsi="Times New Roman" w:cs="Times New Roman"/>
          <w:b/>
          <w:bCs/>
          <w:szCs w:val="20"/>
        </w:rPr>
        <w:t>(Apr 2024)</w:t>
      </w:r>
      <w:r w:rsidRPr="006C32FA">
        <w:rPr>
          <w:rFonts w:ascii="Times New Roman" w:hAnsi="Times New Roman" w:cs="Times New Roman"/>
          <w:b/>
          <w:bCs/>
          <w:sz w:val="22"/>
          <w:szCs w:val="24"/>
        </w:rPr>
        <w:t xml:space="preserve">        </w:t>
      </w:r>
    </w:p>
    <w:p w14:paraId="7ABF3857" w14:textId="77777777" w:rsidR="000C452C" w:rsidRPr="006C32FA" w:rsidRDefault="000C452C" w:rsidP="00375493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Times New Roman" w:hAnsi="Times New Roman" w:cs="Times New Roman"/>
          <w:szCs w:val="20"/>
        </w:rPr>
      </w:pPr>
      <w:r w:rsidRPr="006C32FA">
        <w:rPr>
          <w:rFonts w:ascii="Times New Roman" w:hAnsi="Times New Roman" w:cs="Times New Roman"/>
          <w:szCs w:val="20"/>
        </w:rPr>
        <w:t>Handwriting-based writer identification system.</w:t>
      </w:r>
    </w:p>
    <w:p w14:paraId="02777FCB" w14:textId="14E1687B" w:rsidR="006222FE" w:rsidRPr="006C32FA" w:rsidRDefault="000C452C" w:rsidP="0037549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6C32FA">
        <w:rPr>
          <w:rFonts w:ascii="Times New Roman" w:hAnsi="Times New Roman" w:cs="Times New Roman"/>
          <w:szCs w:val="20"/>
        </w:rPr>
        <w:t>Features: Image processing, feature extraction, model training, Django-based application.</w:t>
      </w:r>
    </w:p>
    <w:p w14:paraId="303EED91" w14:textId="399BBD76" w:rsidR="00B46E5D" w:rsidRPr="006C32FA" w:rsidRDefault="001B4226" w:rsidP="00375493">
      <w:pPr>
        <w:pStyle w:val="Heading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Career</w:t>
      </w:r>
      <w:r w:rsidR="001F7653" w:rsidRPr="006C32FA">
        <w:rPr>
          <w:rFonts w:ascii="Times New Roman" w:hAnsi="Times New Roman" w:cs="Times New Roman"/>
        </w:rPr>
        <w:t xml:space="preserve"> Interests</w:t>
      </w:r>
    </w:p>
    <w:p w14:paraId="792C9469" w14:textId="77777777" w:rsidR="00B46E5D" w:rsidRPr="006C32FA" w:rsidRDefault="00B46E5D" w:rsidP="00375493">
      <w:pPr>
        <w:spacing w:line="168" w:lineRule="auto"/>
        <w:jc w:val="both"/>
        <w:rPr>
          <w:rFonts w:ascii="Times New Roman" w:hAnsi="Times New Roman" w:cs="Times New Roman"/>
          <w:sz w:val="10"/>
          <w:szCs w:val="12"/>
        </w:rPr>
      </w:pPr>
      <w:r w:rsidRPr="006C32FA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1BEAA8BE" wp14:editId="14584AD5">
                <wp:extent cx="6941820" cy="7620"/>
                <wp:effectExtent l="0" t="0" r="30480" b="30480"/>
                <wp:docPr id="9832129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4F0250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1A89B11" w14:textId="66809BBC" w:rsidR="00CA165C" w:rsidRPr="00116667" w:rsidRDefault="00B35676" w:rsidP="000747D0">
      <w:pPr>
        <w:pStyle w:val="ListParagraph"/>
        <w:spacing w:after="0"/>
        <w:ind w:left="630"/>
        <w:jc w:val="both"/>
        <w:rPr>
          <w:rFonts w:ascii="Times New Roman" w:hAnsi="Times New Roman" w:cs="Times New Roman"/>
          <w:sz w:val="22"/>
        </w:rPr>
      </w:pPr>
      <w:r w:rsidRPr="000747D0">
        <w:rPr>
          <w:rFonts w:ascii="Times New Roman" w:hAnsi="Times New Roman" w:cs="Times New Roman"/>
          <w:sz w:val="22"/>
        </w:rPr>
        <w:t>Software Development</w:t>
      </w:r>
      <w:r w:rsidR="000747D0">
        <w:rPr>
          <w:rFonts w:ascii="Times New Roman" w:hAnsi="Times New Roman" w:cs="Times New Roman"/>
          <w:sz w:val="22"/>
        </w:rPr>
        <w:t xml:space="preserve">            </w:t>
      </w:r>
      <w:r w:rsidR="00CA165C" w:rsidRPr="000747D0">
        <w:rPr>
          <w:rFonts w:ascii="Times New Roman" w:hAnsi="Times New Roman" w:cs="Times New Roman"/>
          <w:sz w:val="22"/>
        </w:rPr>
        <w:t>Machine Learning</w:t>
      </w:r>
      <w:r w:rsidR="000747D0">
        <w:rPr>
          <w:rFonts w:ascii="Times New Roman" w:hAnsi="Times New Roman" w:cs="Times New Roman"/>
          <w:sz w:val="22"/>
        </w:rPr>
        <w:t xml:space="preserve">               </w:t>
      </w:r>
      <w:r w:rsidR="00141756" w:rsidRPr="00116667">
        <w:rPr>
          <w:rFonts w:ascii="Times New Roman" w:hAnsi="Times New Roman" w:cs="Times New Roman"/>
          <w:sz w:val="22"/>
        </w:rPr>
        <w:t>App Development</w:t>
      </w:r>
      <w:r w:rsidR="000747D0">
        <w:rPr>
          <w:rFonts w:ascii="Times New Roman" w:hAnsi="Times New Roman" w:cs="Times New Roman"/>
          <w:sz w:val="22"/>
        </w:rPr>
        <w:t xml:space="preserve">               </w:t>
      </w:r>
      <w:r w:rsidR="00CA165C" w:rsidRPr="00116667">
        <w:rPr>
          <w:rFonts w:ascii="Times New Roman" w:hAnsi="Times New Roman" w:cs="Times New Roman"/>
          <w:sz w:val="22"/>
        </w:rPr>
        <w:t>Freelancing</w:t>
      </w:r>
    </w:p>
    <w:sectPr w:rsidR="00CA165C" w:rsidRPr="00116667" w:rsidSect="00E470C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A3769" w14:textId="77777777" w:rsidR="00BC4561" w:rsidRDefault="00BC4561">
      <w:pPr>
        <w:spacing w:after="0"/>
      </w:pPr>
      <w:r>
        <w:separator/>
      </w:r>
    </w:p>
  </w:endnote>
  <w:endnote w:type="continuationSeparator" w:id="0">
    <w:p w14:paraId="5A31D7A8" w14:textId="77777777" w:rsidR="00BC4561" w:rsidRDefault="00BC4561">
      <w:pPr>
        <w:spacing w:after="0"/>
      </w:pPr>
      <w:r>
        <w:continuationSeparator/>
      </w:r>
    </w:p>
  </w:endnote>
  <w:endnote w:type="continuationNotice" w:id="1">
    <w:p w14:paraId="2212C172" w14:textId="77777777" w:rsidR="00BC4561" w:rsidRDefault="00BC456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D7008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8AE67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991AD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95D15" w14:textId="77777777" w:rsidR="00BC4561" w:rsidRDefault="00BC4561">
      <w:pPr>
        <w:spacing w:after="0"/>
      </w:pPr>
      <w:r>
        <w:separator/>
      </w:r>
    </w:p>
  </w:footnote>
  <w:footnote w:type="continuationSeparator" w:id="0">
    <w:p w14:paraId="572631E7" w14:textId="77777777" w:rsidR="00BC4561" w:rsidRDefault="00BC4561">
      <w:pPr>
        <w:spacing w:after="0"/>
      </w:pPr>
      <w:r>
        <w:continuationSeparator/>
      </w:r>
    </w:p>
  </w:footnote>
  <w:footnote w:type="continuationNotice" w:id="1">
    <w:p w14:paraId="365B0B37" w14:textId="77777777" w:rsidR="00BC4561" w:rsidRDefault="00BC456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965DD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850FC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D13CA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327369"/>
    <w:multiLevelType w:val="hybridMultilevel"/>
    <w:tmpl w:val="85768AF8"/>
    <w:lvl w:ilvl="0" w:tplc="1000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A463E4"/>
    <w:multiLevelType w:val="hybridMultilevel"/>
    <w:tmpl w:val="EC56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B34DCF"/>
    <w:multiLevelType w:val="hybridMultilevel"/>
    <w:tmpl w:val="9658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366765"/>
    <w:multiLevelType w:val="hybridMultilevel"/>
    <w:tmpl w:val="A6C2F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EA439D"/>
    <w:multiLevelType w:val="hybridMultilevel"/>
    <w:tmpl w:val="3A5C4F4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341E2EC5"/>
    <w:multiLevelType w:val="hybridMultilevel"/>
    <w:tmpl w:val="0EC6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7" w15:restartNumberingAfterBreak="0">
    <w:nsid w:val="3F211D25"/>
    <w:multiLevelType w:val="hybridMultilevel"/>
    <w:tmpl w:val="B2F27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1607D"/>
    <w:multiLevelType w:val="hybridMultilevel"/>
    <w:tmpl w:val="AD9A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3D67C4"/>
    <w:multiLevelType w:val="hybridMultilevel"/>
    <w:tmpl w:val="244A8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162B8"/>
    <w:multiLevelType w:val="hybridMultilevel"/>
    <w:tmpl w:val="05620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42A60"/>
    <w:multiLevelType w:val="hybridMultilevel"/>
    <w:tmpl w:val="AE7C7A1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639F1587"/>
    <w:multiLevelType w:val="hybridMultilevel"/>
    <w:tmpl w:val="25220DE6"/>
    <w:lvl w:ilvl="0" w:tplc="7A082C2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66441460"/>
    <w:multiLevelType w:val="multilevel"/>
    <w:tmpl w:val="A350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8F5AD0"/>
    <w:multiLevelType w:val="hybridMultilevel"/>
    <w:tmpl w:val="6892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CA3BFE"/>
    <w:multiLevelType w:val="hybridMultilevel"/>
    <w:tmpl w:val="1668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220607"/>
    <w:multiLevelType w:val="hybridMultilevel"/>
    <w:tmpl w:val="D9E60EA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228498085">
    <w:abstractNumId w:val="9"/>
  </w:num>
  <w:num w:numId="2" w16cid:durableId="1275944537">
    <w:abstractNumId w:val="9"/>
    <w:lvlOverride w:ilvl="0">
      <w:startOverride w:val="1"/>
    </w:lvlOverride>
  </w:num>
  <w:num w:numId="3" w16cid:durableId="619802450">
    <w:abstractNumId w:val="9"/>
    <w:lvlOverride w:ilvl="0">
      <w:startOverride w:val="1"/>
    </w:lvlOverride>
  </w:num>
  <w:num w:numId="4" w16cid:durableId="761951154">
    <w:abstractNumId w:val="9"/>
    <w:lvlOverride w:ilvl="0">
      <w:startOverride w:val="1"/>
    </w:lvlOverride>
  </w:num>
  <w:num w:numId="5" w16cid:durableId="469638101">
    <w:abstractNumId w:val="7"/>
  </w:num>
  <w:num w:numId="6" w16cid:durableId="2073653687">
    <w:abstractNumId w:val="6"/>
  </w:num>
  <w:num w:numId="7" w16cid:durableId="1114397191">
    <w:abstractNumId w:val="5"/>
  </w:num>
  <w:num w:numId="8" w16cid:durableId="1797479632">
    <w:abstractNumId w:val="4"/>
  </w:num>
  <w:num w:numId="9" w16cid:durableId="1722752158">
    <w:abstractNumId w:val="8"/>
  </w:num>
  <w:num w:numId="10" w16cid:durableId="1404184871">
    <w:abstractNumId w:val="3"/>
  </w:num>
  <w:num w:numId="11" w16cid:durableId="1339695194">
    <w:abstractNumId w:val="2"/>
  </w:num>
  <w:num w:numId="12" w16cid:durableId="950479389">
    <w:abstractNumId w:val="1"/>
  </w:num>
  <w:num w:numId="13" w16cid:durableId="684599625">
    <w:abstractNumId w:val="0"/>
  </w:num>
  <w:num w:numId="14" w16cid:durableId="409546565">
    <w:abstractNumId w:val="16"/>
  </w:num>
  <w:num w:numId="15" w16cid:durableId="1794249461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201287492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823006874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233047074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59922398">
    <w:abstractNumId w:val="19"/>
  </w:num>
  <w:num w:numId="20" w16cid:durableId="770706625">
    <w:abstractNumId w:val="18"/>
  </w:num>
  <w:num w:numId="21" w16cid:durableId="280576180">
    <w:abstractNumId w:val="26"/>
  </w:num>
  <w:num w:numId="22" w16cid:durableId="1862892845">
    <w:abstractNumId w:val="13"/>
  </w:num>
  <w:num w:numId="23" w16cid:durableId="249975115">
    <w:abstractNumId w:val="10"/>
  </w:num>
  <w:num w:numId="24" w16cid:durableId="1598295888">
    <w:abstractNumId w:val="14"/>
  </w:num>
  <w:num w:numId="25" w16cid:durableId="1638416733">
    <w:abstractNumId w:val="27"/>
  </w:num>
  <w:num w:numId="26" w16cid:durableId="1503356469">
    <w:abstractNumId w:val="23"/>
  </w:num>
  <w:num w:numId="27" w16cid:durableId="2069913062">
    <w:abstractNumId w:val="12"/>
  </w:num>
  <w:num w:numId="28" w16cid:durableId="1495141184">
    <w:abstractNumId w:val="20"/>
  </w:num>
  <w:num w:numId="29" w16cid:durableId="2081635303">
    <w:abstractNumId w:val="24"/>
  </w:num>
  <w:num w:numId="30" w16cid:durableId="1464470522">
    <w:abstractNumId w:val="17"/>
  </w:num>
  <w:num w:numId="31" w16cid:durableId="276135854">
    <w:abstractNumId w:val="25"/>
  </w:num>
  <w:num w:numId="32" w16cid:durableId="121652574">
    <w:abstractNumId w:val="21"/>
  </w:num>
  <w:num w:numId="33" w16cid:durableId="1849708706">
    <w:abstractNumId w:val="11"/>
  </w:num>
  <w:num w:numId="34" w16cid:durableId="1015956943">
    <w:abstractNumId w:val="22"/>
  </w:num>
  <w:num w:numId="35" w16cid:durableId="8706119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D3"/>
    <w:rsid w:val="00003455"/>
    <w:rsid w:val="000054A6"/>
    <w:rsid w:val="00013B13"/>
    <w:rsid w:val="00013D26"/>
    <w:rsid w:val="00021C10"/>
    <w:rsid w:val="000242B2"/>
    <w:rsid w:val="00024718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219E"/>
    <w:rsid w:val="00065FD8"/>
    <w:rsid w:val="00066E2A"/>
    <w:rsid w:val="000747D0"/>
    <w:rsid w:val="00076DB4"/>
    <w:rsid w:val="00077FBE"/>
    <w:rsid w:val="00087ABC"/>
    <w:rsid w:val="0009195F"/>
    <w:rsid w:val="00095D51"/>
    <w:rsid w:val="000B10B1"/>
    <w:rsid w:val="000B1644"/>
    <w:rsid w:val="000B76CF"/>
    <w:rsid w:val="000C0E1C"/>
    <w:rsid w:val="000C2D04"/>
    <w:rsid w:val="000C3062"/>
    <w:rsid w:val="000C452C"/>
    <w:rsid w:val="000C6D53"/>
    <w:rsid w:val="000D1C0F"/>
    <w:rsid w:val="000D355D"/>
    <w:rsid w:val="000D3649"/>
    <w:rsid w:val="000D51B8"/>
    <w:rsid w:val="000E33A0"/>
    <w:rsid w:val="000E7CDB"/>
    <w:rsid w:val="000F6B09"/>
    <w:rsid w:val="001046AC"/>
    <w:rsid w:val="001067C7"/>
    <w:rsid w:val="0011008C"/>
    <w:rsid w:val="00111371"/>
    <w:rsid w:val="00116667"/>
    <w:rsid w:val="001172E5"/>
    <w:rsid w:val="001274B5"/>
    <w:rsid w:val="0013082C"/>
    <w:rsid w:val="00140528"/>
    <w:rsid w:val="00141756"/>
    <w:rsid w:val="001433E3"/>
    <w:rsid w:val="0014712D"/>
    <w:rsid w:val="00150E8F"/>
    <w:rsid w:val="0016014D"/>
    <w:rsid w:val="001608CC"/>
    <w:rsid w:val="00165B98"/>
    <w:rsid w:val="0018191F"/>
    <w:rsid w:val="00181FE7"/>
    <w:rsid w:val="0018256D"/>
    <w:rsid w:val="0018339D"/>
    <w:rsid w:val="00186230"/>
    <w:rsid w:val="0019330A"/>
    <w:rsid w:val="00194AED"/>
    <w:rsid w:val="001A4868"/>
    <w:rsid w:val="001B34A2"/>
    <w:rsid w:val="001B4226"/>
    <w:rsid w:val="001D4B58"/>
    <w:rsid w:val="001F7653"/>
    <w:rsid w:val="00200572"/>
    <w:rsid w:val="00214CA4"/>
    <w:rsid w:val="00217B8F"/>
    <w:rsid w:val="00221895"/>
    <w:rsid w:val="00223102"/>
    <w:rsid w:val="00230444"/>
    <w:rsid w:val="00243344"/>
    <w:rsid w:val="00262033"/>
    <w:rsid w:val="00271453"/>
    <w:rsid w:val="00276E4F"/>
    <w:rsid w:val="00287702"/>
    <w:rsid w:val="00291649"/>
    <w:rsid w:val="00295104"/>
    <w:rsid w:val="002C0DDD"/>
    <w:rsid w:val="002C3CEE"/>
    <w:rsid w:val="002D59A2"/>
    <w:rsid w:val="002D6A41"/>
    <w:rsid w:val="002F5F1B"/>
    <w:rsid w:val="00302F19"/>
    <w:rsid w:val="00304507"/>
    <w:rsid w:val="003108DB"/>
    <w:rsid w:val="00315F1F"/>
    <w:rsid w:val="00330D66"/>
    <w:rsid w:val="00331246"/>
    <w:rsid w:val="003319FB"/>
    <w:rsid w:val="00335A55"/>
    <w:rsid w:val="00336E31"/>
    <w:rsid w:val="00337206"/>
    <w:rsid w:val="00345D0F"/>
    <w:rsid w:val="00351D1B"/>
    <w:rsid w:val="00357FD0"/>
    <w:rsid w:val="0036014C"/>
    <w:rsid w:val="00360249"/>
    <w:rsid w:val="003630D5"/>
    <w:rsid w:val="00374627"/>
    <w:rsid w:val="00375493"/>
    <w:rsid w:val="00380722"/>
    <w:rsid w:val="00394A6D"/>
    <w:rsid w:val="00394DEA"/>
    <w:rsid w:val="003974AC"/>
    <w:rsid w:val="003B2143"/>
    <w:rsid w:val="003B3CD7"/>
    <w:rsid w:val="003B52FA"/>
    <w:rsid w:val="003C14A1"/>
    <w:rsid w:val="003C1D78"/>
    <w:rsid w:val="003C30E7"/>
    <w:rsid w:val="003C38F0"/>
    <w:rsid w:val="003C40FC"/>
    <w:rsid w:val="003C5D8C"/>
    <w:rsid w:val="003D3A35"/>
    <w:rsid w:val="003E2DF5"/>
    <w:rsid w:val="003E31EE"/>
    <w:rsid w:val="003F19B9"/>
    <w:rsid w:val="00400FD0"/>
    <w:rsid w:val="0040118E"/>
    <w:rsid w:val="00403DC8"/>
    <w:rsid w:val="00412252"/>
    <w:rsid w:val="004134C6"/>
    <w:rsid w:val="00420DE9"/>
    <w:rsid w:val="00420E14"/>
    <w:rsid w:val="004251B8"/>
    <w:rsid w:val="004267D4"/>
    <w:rsid w:val="00433CD1"/>
    <w:rsid w:val="00434AF5"/>
    <w:rsid w:val="00445933"/>
    <w:rsid w:val="004476A1"/>
    <w:rsid w:val="004476B0"/>
    <w:rsid w:val="004701D1"/>
    <w:rsid w:val="00483F8E"/>
    <w:rsid w:val="00484950"/>
    <w:rsid w:val="00487234"/>
    <w:rsid w:val="00496D64"/>
    <w:rsid w:val="004A4BFA"/>
    <w:rsid w:val="004A5277"/>
    <w:rsid w:val="004B1867"/>
    <w:rsid w:val="004B2484"/>
    <w:rsid w:val="004C35E4"/>
    <w:rsid w:val="004C37FE"/>
    <w:rsid w:val="004C6BDC"/>
    <w:rsid w:val="004C6C33"/>
    <w:rsid w:val="004D433E"/>
    <w:rsid w:val="004E47F6"/>
    <w:rsid w:val="004E6381"/>
    <w:rsid w:val="004F305A"/>
    <w:rsid w:val="004F7524"/>
    <w:rsid w:val="00504FB9"/>
    <w:rsid w:val="0050658D"/>
    <w:rsid w:val="005114E7"/>
    <w:rsid w:val="005338E9"/>
    <w:rsid w:val="00536083"/>
    <w:rsid w:val="00542008"/>
    <w:rsid w:val="00544CB1"/>
    <w:rsid w:val="005463C0"/>
    <w:rsid w:val="00553F7F"/>
    <w:rsid w:val="00573814"/>
    <w:rsid w:val="00582E2D"/>
    <w:rsid w:val="00586EF0"/>
    <w:rsid w:val="00592E23"/>
    <w:rsid w:val="005A1CE4"/>
    <w:rsid w:val="005A29F5"/>
    <w:rsid w:val="005A77FC"/>
    <w:rsid w:val="005A7D8A"/>
    <w:rsid w:val="005C004A"/>
    <w:rsid w:val="005C043C"/>
    <w:rsid w:val="005C0817"/>
    <w:rsid w:val="005C1AED"/>
    <w:rsid w:val="005C2BF4"/>
    <w:rsid w:val="005C4F2F"/>
    <w:rsid w:val="005D49B2"/>
    <w:rsid w:val="005D58BD"/>
    <w:rsid w:val="005D5D10"/>
    <w:rsid w:val="005E5E55"/>
    <w:rsid w:val="005F04C0"/>
    <w:rsid w:val="005F1219"/>
    <w:rsid w:val="005F13A6"/>
    <w:rsid w:val="005F4F5C"/>
    <w:rsid w:val="00601AE5"/>
    <w:rsid w:val="00604F18"/>
    <w:rsid w:val="00605599"/>
    <w:rsid w:val="006118AD"/>
    <w:rsid w:val="00616068"/>
    <w:rsid w:val="006222FE"/>
    <w:rsid w:val="00623609"/>
    <w:rsid w:val="00626AF8"/>
    <w:rsid w:val="00627B1A"/>
    <w:rsid w:val="00632112"/>
    <w:rsid w:val="00637C40"/>
    <w:rsid w:val="006552FD"/>
    <w:rsid w:val="00657D21"/>
    <w:rsid w:val="00672A37"/>
    <w:rsid w:val="006734FD"/>
    <w:rsid w:val="00674531"/>
    <w:rsid w:val="00683C2A"/>
    <w:rsid w:val="006855C7"/>
    <w:rsid w:val="00692F19"/>
    <w:rsid w:val="006953A2"/>
    <w:rsid w:val="006A3D6F"/>
    <w:rsid w:val="006B14C8"/>
    <w:rsid w:val="006B14ED"/>
    <w:rsid w:val="006B4315"/>
    <w:rsid w:val="006C05D2"/>
    <w:rsid w:val="006C32FA"/>
    <w:rsid w:val="006D0954"/>
    <w:rsid w:val="006D236F"/>
    <w:rsid w:val="006D7D0F"/>
    <w:rsid w:val="006E0605"/>
    <w:rsid w:val="006E401C"/>
    <w:rsid w:val="006F0EAE"/>
    <w:rsid w:val="006F2441"/>
    <w:rsid w:val="006F2EB2"/>
    <w:rsid w:val="006F3D4D"/>
    <w:rsid w:val="00702321"/>
    <w:rsid w:val="00706D7A"/>
    <w:rsid w:val="00711175"/>
    <w:rsid w:val="00712084"/>
    <w:rsid w:val="007148DA"/>
    <w:rsid w:val="00727FDE"/>
    <w:rsid w:val="00736C75"/>
    <w:rsid w:val="00740B54"/>
    <w:rsid w:val="00751977"/>
    <w:rsid w:val="007571DC"/>
    <w:rsid w:val="00760424"/>
    <w:rsid w:val="00762A3D"/>
    <w:rsid w:val="00771326"/>
    <w:rsid w:val="00771EAB"/>
    <w:rsid w:val="00771F1E"/>
    <w:rsid w:val="007738D2"/>
    <w:rsid w:val="00774126"/>
    <w:rsid w:val="0077463F"/>
    <w:rsid w:val="0077621B"/>
    <w:rsid w:val="00781236"/>
    <w:rsid w:val="00782570"/>
    <w:rsid w:val="00787EDE"/>
    <w:rsid w:val="00792C51"/>
    <w:rsid w:val="007941C7"/>
    <w:rsid w:val="007963CE"/>
    <w:rsid w:val="007A0D20"/>
    <w:rsid w:val="007A7186"/>
    <w:rsid w:val="007D00B3"/>
    <w:rsid w:val="007D408D"/>
    <w:rsid w:val="007D6348"/>
    <w:rsid w:val="007E4CF8"/>
    <w:rsid w:val="007F2175"/>
    <w:rsid w:val="00816510"/>
    <w:rsid w:val="00816542"/>
    <w:rsid w:val="00824550"/>
    <w:rsid w:val="00834B05"/>
    <w:rsid w:val="008406FF"/>
    <w:rsid w:val="0084136C"/>
    <w:rsid w:val="00842EF2"/>
    <w:rsid w:val="00855CA3"/>
    <w:rsid w:val="00862E16"/>
    <w:rsid w:val="0086325C"/>
    <w:rsid w:val="00872CA8"/>
    <w:rsid w:val="00873549"/>
    <w:rsid w:val="00886378"/>
    <w:rsid w:val="00886E4A"/>
    <w:rsid w:val="00887B3D"/>
    <w:rsid w:val="008916B6"/>
    <w:rsid w:val="008D5413"/>
    <w:rsid w:val="008D5A41"/>
    <w:rsid w:val="008D6A27"/>
    <w:rsid w:val="008E038B"/>
    <w:rsid w:val="008E10EB"/>
    <w:rsid w:val="008E3463"/>
    <w:rsid w:val="008E5671"/>
    <w:rsid w:val="00907466"/>
    <w:rsid w:val="009124D6"/>
    <w:rsid w:val="00912D4C"/>
    <w:rsid w:val="00924DC2"/>
    <w:rsid w:val="00925124"/>
    <w:rsid w:val="0093056E"/>
    <w:rsid w:val="00932100"/>
    <w:rsid w:val="0093754D"/>
    <w:rsid w:val="00941F53"/>
    <w:rsid w:val="00947D53"/>
    <w:rsid w:val="00950405"/>
    <w:rsid w:val="00950EA4"/>
    <w:rsid w:val="009528CA"/>
    <w:rsid w:val="00952F98"/>
    <w:rsid w:val="00956C3B"/>
    <w:rsid w:val="009672ED"/>
    <w:rsid w:val="00971892"/>
    <w:rsid w:val="0097323F"/>
    <w:rsid w:val="009757B2"/>
    <w:rsid w:val="009763C8"/>
    <w:rsid w:val="00982EDE"/>
    <w:rsid w:val="009858B8"/>
    <w:rsid w:val="009936D5"/>
    <w:rsid w:val="009B24B9"/>
    <w:rsid w:val="009C2119"/>
    <w:rsid w:val="009C429D"/>
    <w:rsid w:val="009C7FD6"/>
    <w:rsid w:val="009D04EB"/>
    <w:rsid w:val="009D1A6B"/>
    <w:rsid w:val="009D41D9"/>
    <w:rsid w:val="009D5B56"/>
    <w:rsid w:val="009E12CD"/>
    <w:rsid w:val="009E3475"/>
    <w:rsid w:val="009F2912"/>
    <w:rsid w:val="009F4CB6"/>
    <w:rsid w:val="00A00679"/>
    <w:rsid w:val="00A10FC3"/>
    <w:rsid w:val="00A13F81"/>
    <w:rsid w:val="00A249B7"/>
    <w:rsid w:val="00A27B2D"/>
    <w:rsid w:val="00A31DD3"/>
    <w:rsid w:val="00A36F7A"/>
    <w:rsid w:val="00A505B0"/>
    <w:rsid w:val="00A53CA1"/>
    <w:rsid w:val="00A54FDF"/>
    <w:rsid w:val="00A63724"/>
    <w:rsid w:val="00A65A06"/>
    <w:rsid w:val="00A7066C"/>
    <w:rsid w:val="00A70EFD"/>
    <w:rsid w:val="00A77E25"/>
    <w:rsid w:val="00A8131A"/>
    <w:rsid w:val="00A813EF"/>
    <w:rsid w:val="00A925A1"/>
    <w:rsid w:val="00AA2091"/>
    <w:rsid w:val="00AB04BE"/>
    <w:rsid w:val="00AB2C3D"/>
    <w:rsid w:val="00AC5910"/>
    <w:rsid w:val="00AE07DE"/>
    <w:rsid w:val="00AF3073"/>
    <w:rsid w:val="00B006EB"/>
    <w:rsid w:val="00B0172C"/>
    <w:rsid w:val="00B06135"/>
    <w:rsid w:val="00B063E6"/>
    <w:rsid w:val="00B07453"/>
    <w:rsid w:val="00B12DEB"/>
    <w:rsid w:val="00B14EA7"/>
    <w:rsid w:val="00B15C87"/>
    <w:rsid w:val="00B203B6"/>
    <w:rsid w:val="00B2574D"/>
    <w:rsid w:val="00B35070"/>
    <w:rsid w:val="00B35676"/>
    <w:rsid w:val="00B430AF"/>
    <w:rsid w:val="00B46E5D"/>
    <w:rsid w:val="00B5114D"/>
    <w:rsid w:val="00B5201C"/>
    <w:rsid w:val="00B5257D"/>
    <w:rsid w:val="00B541D5"/>
    <w:rsid w:val="00B568A1"/>
    <w:rsid w:val="00B610B1"/>
    <w:rsid w:val="00B735E7"/>
    <w:rsid w:val="00B769EE"/>
    <w:rsid w:val="00B8342B"/>
    <w:rsid w:val="00B86516"/>
    <w:rsid w:val="00B869BC"/>
    <w:rsid w:val="00BB273E"/>
    <w:rsid w:val="00BC0927"/>
    <w:rsid w:val="00BC4561"/>
    <w:rsid w:val="00BD735D"/>
    <w:rsid w:val="00C00B47"/>
    <w:rsid w:val="00C03729"/>
    <w:rsid w:val="00C03968"/>
    <w:rsid w:val="00C04033"/>
    <w:rsid w:val="00C2372C"/>
    <w:rsid w:val="00C30D94"/>
    <w:rsid w:val="00C30F46"/>
    <w:rsid w:val="00C33B3F"/>
    <w:rsid w:val="00C444AC"/>
    <w:rsid w:val="00C57E43"/>
    <w:rsid w:val="00C640B0"/>
    <w:rsid w:val="00C6464E"/>
    <w:rsid w:val="00C72B59"/>
    <w:rsid w:val="00C7766C"/>
    <w:rsid w:val="00C82C2E"/>
    <w:rsid w:val="00C86F4F"/>
    <w:rsid w:val="00C904F1"/>
    <w:rsid w:val="00C9734F"/>
    <w:rsid w:val="00CA165C"/>
    <w:rsid w:val="00CA5333"/>
    <w:rsid w:val="00CC10DB"/>
    <w:rsid w:val="00CC75DB"/>
    <w:rsid w:val="00CD223D"/>
    <w:rsid w:val="00CD4B02"/>
    <w:rsid w:val="00CE08FE"/>
    <w:rsid w:val="00CF317F"/>
    <w:rsid w:val="00CF5055"/>
    <w:rsid w:val="00D016ED"/>
    <w:rsid w:val="00D019E8"/>
    <w:rsid w:val="00D02284"/>
    <w:rsid w:val="00D05F48"/>
    <w:rsid w:val="00D07808"/>
    <w:rsid w:val="00D23759"/>
    <w:rsid w:val="00D241A0"/>
    <w:rsid w:val="00D30C15"/>
    <w:rsid w:val="00D33143"/>
    <w:rsid w:val="00D33EB4"/>
    <w:rsid w:val="00D34C98"/>
    <w:rsid w:val="00D37D67"/>
    <w:rsid w:val="00D4111F"/>
    <w:rsid w:val="00D42AE5"/>
    <w:rsid w:val="00D468C9"/>
    <w:rsid w:val="00D4735F"/>
    <w:rsid w:val="00D52131"/>
    <w:rsid w:val="00D56207"/>
    <w:rsid w:val="00D601AB"/>
    <w:rsid w:val="00D61A1D"/>
    <w:rsid w:val="00D6278D"/>
    <w:rsid w:val="00D635C4"/>
    <w:rsid w:val="00D7441A"/>
    <w:rsid w:val="00D74F44"/>
    <w:rsid w:val="00D757F2"/>
    <w:rsid w:val="00D765AF"/>
    <w:rsid w:val="00D95183"/>
    <w:rsid w:val="00DD39A2"/>
    <w:rsid w:val="00DD4208"/>
    <w:rsid w:val="00DD513C"/>
    <w:rsid w:val="00DF3D23"/>
    <w:rsid w:val="00DF4154"/>
    <w:rsid w:val="00E01B82"/>
    <w:rsid w:val="00E23538"/>
    <w:rsid w:val="00E24558"/>
    <w:rsid w:val="00E321B6"/>
    <w:rsid w:val="00E45F8D"/>
    <w:rsid w:val="00E470C0"/>
    <w:rsid w:val="00E565FE"/>
    <w:rsid w:val="00E56E77"/>
    <w:rsid w:val="00E57439"/>
    <w:rsid w:val="00E71047"/>
    <w:rsid w:val="00E726F0"/>
    <w:rsid w:val="00E91D20"/>
    <w:rsid w:val="00EA1DAF"/>
    <w:rsid w:val="00EA2B92"/>
    <w:rsid w:val="00EA5C0D"/>
    <w:rsid w:val="00EA7FCA"/>
    <w:rsid w:val="00EC12CE"/>
    <w:rsid w:val="00EC52B7"/>
    <w:rsid w:val="00ED1C34"/>
    <w:rsid w:val="00ED45D3"/>
    <w:rsid w:val="00ED598E"/>
    <w:rsid w:val="00ED7FEB"/>
    <w:rsid w:val="00EE25F3"/>
    <w:rsid w:val="00EE442B"/>
    <w:rsid w:val="00EE4BE9"/>
    <w:rsid w:val="00EF4E9F"/>
    <w:rsid w:val="00F04B00"/>
    <w:rsid w:val="00F131AE"/>
    <w:rsid w:val="00F21FEF"/>
    <w:rsid w:val="00F22BC2"/>
    <w:rsid w:val="00F35CE3"/>
    <w:rsid w:val="00F37140"/>
    <w:rsid w:val="00F40303"/>
    <w:rsid w:val="00F40466"/>
    <w:rsid w:val="00F41BEE"/>
    <w:rsid w:val="00F42D6F"/>
    <w:rsid w:val="00F43101"/>
    <w:rsid w:val="00F470D3"/>
    <w:rsid w:val="00F51601"/>
    <w:rsid w:val="00F52710"/>
    <w:rsid w:val="00F7227B"/>
    <w:rsid w:val="00F90DFC"/>
    <w:rsid w:val="00FA5E14"/>
    <w:rsid w:val="00FB23AA"/>
    <w:rsid w:val="00FB5509"/>
    <w:rsid w:val="00FD2743"/>
    <w:rsid w:val="00FD48AA"/>
    <w:rsid w:val="00F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95EC6"/>
  <w15:chartTrackingRefBased/>
  <w15:docId w15:val="{4CEA9581-00F2-4812-9958-3F7EA644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99"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D5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lay.google.com/store/apps/details?id=com.cipherpix.moveon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asnain-fatmi/" TargetMode="Externa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asnain-Fatmi/HWC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asnain-Fatmi" TargetMode="Externa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s://github.com/Hasnain-Fatmi/Janwar.com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Hasnain-Fatmi/DCACNet-CD" TargetMode="Externa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urqa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235FD1687A446AB37A78EF4F2B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3D216-0529-4415-AA21-2B44F074E571}"/>
      </w:docPartPr>
      <w:docPartBody>
        <w:p w:rsidR="000F7746" w:rsidRDefault="000F7746">
          <w:pPr>
            <w:pStyle w:val="72235FD1687A446AB37A78EF4F2BB74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46"/>
    <w:rsid w:val="00035D64"/>
    <w:rsid w:val="000A336B"/>
    <w:rsid w:val="000B2146"/>
    <w:rsid w:val="000C2D04"/>
    <w:rsid w:val="000F7746"/>
    <w:rsid w:val="001C5B2F"/>
    <w:rsid w:val="00217B8F"/>
    <w:rsid w:val="00241385"/>
    <w:rsid w:val="00314583"/>
    <w:rsid w:val="00333D8A"/>
    <w:rsid w:val="00336E31"/>
    <w:rsid w:val="00384C0F"/>
    <w:rsid w:val="004149CC"/>
    <w:rsid w:val="00431AC5"/>
    <w:rsid w:val="004420C0"/>
    <w:rsid w:val="004701D1"/>
    <w:rsid w:val="004A5277"/>
    <w:rsid w:val="00544CB1"/>
    <w:rsid w:val="00553F7F"/>
    <w:rsid w:val="005C0817"/>
    <w:rsid w:val="005C2F35"/>
    <w:rsid w:val="005F13A6"/>
    <w:rsid w:val="00657D21"/>
    <w:rsid w:val="007B0B0C"/>
    <w:rsid w:val="00802980"/>
    <w:rsid w:val="00834B05"/>
    <w:rsid w:val="0083590A"/>
    <w:rsid w:val="00857554"/>
    <w:rsid w:val="008B4E3B"/>
    <w:rsid w:val="0091646A"/>
    <w:rsid w:val="009936D5"/>
    <w:rsid w:val="009D5996"/>
    <w:rsid w:val="00A63724"/>
    <w:rsid w:val="00A72440"/>
    <w:rsid w:val="00B030AE"/>
    <w:rsid w:val="00B06135"/>
    <w:rsid w:val="00B5114D"/>
    <w:rsid w:val="00BF7140"/>
    <w:rsid w:val="00C36C8E"/>
    <w:rsid w:val="00CA7E75"/>
    <w:rsid w:val="00CC10DB"/>
    <w:rsid w:val="00CD4857"/>
    <w:rsid w:val="00D5745D"/>
    <w:rsid w:val="00D66FFD"/>
    <w:rsid w:val="00DF4154"/>
    <w:rsid w:val="00E56E77"/>
    <w:rsid w:val="00F72D02"/>
    <w:rsid w:val="00FA62F9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235FD1687A446AB37A78EF4F2BB741">
    <w:name w:val="72235FD1687A446AB37A78EF4F2BB7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0A9F6A7-C362-4B22-98E3-15EE865AB9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67</TotalTime>
  <Pages>1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fatmi</dc:creator>
  <cp:keywords/>
  <dc:description/>
  <cp:lastModifiedBy>Hasnain fatmi</cp:lastModifiedBy>
  <cp:revision>30</cp:revision>
  <cp:lastPrinted>2025-06-06T00:28:00Z</cp:lastPrinted>
  <dcterms:created xsi:type="dcterms:W3CDTF">2024-06-12T05:41:00Z</dcterms:created>
  <dcterms:modified xsi:type="dcterms:W3CDTF">2025-07-20T09:18:00Z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